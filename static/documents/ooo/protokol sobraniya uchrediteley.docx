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056" w:rsidRPr="00F0409D" w:rsidRDefault="00970056" w:rsidP="0045323D">
      <w:pPr>
        <w:pStyle w:val="Title"/>
        <w:ind w:left="284" w:firstLine="540"/>
        <w:outlineLvl w:val="0"/>
        <w:rPr>
          <w:sz w:val="22"/>
          <w:szCs w:val="22"/>
        </w:rPr>
      </w:pPr>
      <w:r w:rsidRPr="00F0409D">
        <w:rPr>
          <w:sz w:val="22"/>
          <w:szCs w:val="22"/>
        </w:rPr>
        <w:t xml:space="preserve">Решение учредителей об учреждении </w:t>
      </w:r>
    </w:p>
    <w:p w:rsidR="00970056" w:rsidRPr="00F0409D" w:rsidRDefault="00970056" w:rsidP="0045323D">
      <w:pPr>
        <w:pStyle w:val="Title"/>
        <w:ind w:left="284" w:firstLine="540"/>
        <w:outlineLvl w:val="0"/>
        <w:rPr>
          <w:sz w:val="22"/>
          <w:szCs w:val="22"/>
        </w:rPr>
      </w:pPr>
      <w:r w:rsidRPr="00F0409D">
        <w:rPr>
          <w:sz w:val="22"/>
          <w:szCs w:val="22"/>
        </w:rPr>
        <w:t xml:space="preserve">Общества с ограниченной ответственностью "Юрлицо и физлицо" </w:t>
      </w:r>
    </w:p>
    <w:p w:rsidR="00970056" w:rsidRPr="00F0409D" w:rsidRDefault="00970056" w:rsidP="0045323D">
      <w:pPr>
        <w:pStyle w:val="Title"/>
        <w:ind w:left="284" w:firstLine="540"/>
        <w:outlineLvl w:val="0"/>
        <w:rPr>
          <w:sz w:val="22"/>
          <w:szCs w:val="22"/>
        </w:rPr>
      </w:pPr>
      <w:r w:rsidRPr="00F0409D">
        <w:rPr>
          <w:sz w:val="22"/>
          <w:szCs w:val="22"/>
        </w:rPr>
        <w:t xml:space="preserve">(протокол № 1 общего собрания учредителей) </w:t>
      </w:r>
    </w:p>
    <w:p w:rsidR="00970056" w:rsidRPr="00F0409D" w:rsidRDefault="00970056" w:rsidP="00CE3D42">
      <w:pPr>
        <w:ind w:left="284" w:firstLine="540"/>
        <w:jc w:val="center"/>
        <w:outlineLvl w:val="0"/>
        <w:rPr>
          <w:b/>
          <w:szCs w:val="22"/>
        </w:rPr>
      </w:pPr>
    </w:p>
    <w:p w:rsidR="00970056" w:rsidRDefault="00970056" w:rsidP="00FE271A">
      <w:pPr>
        <w:tabs>
          <w:tab w:val="left" w:pos="6840"/>
        </w:tabs>
        <w:jc w:val="both"/>
        <w:rPr>
          <w:b/>
          <w:szCs w:val="22"/>
        </w:rPr>
      </w:pPr>
      <w:r w:rsidRPr="00F0409D">
        <w:rPr>
          <w:b/>
          <w:szCs w:val="22"/>
        </w:rPr>
        <w:t xml:space="preserve"> </w:t>
      </w:r>
    </w:p>
    <w:p w:rsidR="00970056" w:rsidRPr="00F0409D" w:rsidRDefault="00970056" w:rsidP="00FE271A">
      <w:pPr>
        <w:tabs>
          <w:tab w:val="left" w:pos="6840"/>
        </w:tabs>
        <w:jc w:val="both"/>
        <w:rPr>
          <w:szCs w:val="22"/>
        </w:rPr>
      </w:pPr>
    </w:p>
    <w:tbl>
      <w:tblPr>
        <w:tblW w:w="9639" w:type="dxa"/>
        <w:tblInd w:w="142" w:type="dxa"/>
        <w:tblBorders>
          <w:insideH w:val="single" w:sz="4" w:space="0" w:color="000000"/>
        </w:tblBorders>
        <w:tblLook w:val="00A0"/>
      </w:tblPr>
      <w:tblGrid>
        <w:gridCol w:w="4785"/>
        <w:gridCol w:w="4854"/>
      </w:tblGrid>
      <w:tr w:rsidR="00970056" w:rsidTr="00C86898">
        <w:tc>
          <w:tcPr>
            <w:tcW w:w="4785" w:type="dxa"/>
          </w:tcPr>
          <w:p w:rsidR="00970056" w:rsidRPr="00227BFE" w:rsidRDefault="00970056" w:rsidP="000841A2">
            <w:pPr>
              <w:autoSpaceDE w:val="0"/>
              <w:autoSpaceDN w:val="0"/>
              <w:adjustRightInd w:val="0"/>
              <w:jc w:val="both"/>
              <w:rPr>
                <w:szCs w:val="22"/>
                <w:lang w:val="en-US"/>
              </w:rPr>
            </w:pPr>
            <w:r w:rsidRPr="00227BFE">
              <w:rPr>
                <w:noProof/>
                <w:szCs w:val="22"/>
                <w:lang w:val="en-US"/>
              </w:rPr>
              <w:t>город Москва</w:t>
            </w:r>
          </w:p>
        </w:tc>
        <w:tc>
          <w:tcPr>
            <w:tcW w:w="4854" w:type="dxa"/>
          </w:tcPr>
          <w:p w:rsidR="00970056" w:rsidRPr="00227BFE" w:rsidRDefault="00970056" w:rsidP="002D445A">
            <w:pPr>
              <w:autoSpaceDE w:val="0"/>
              <w:autoSpaceDN w:val="0"/>
              <w:adjustRightInd w:val="0"/>
              <w:jc w:val="right"/>
              <w:rPr>
                <w:szCs w:val="22"/>
              </w:rPr>
            </w:pPr>
            <w:r w:rsidRPr="00227BFE">
              <w:rPr>
                <w:noProof/>
                <w:szCs w:val="22"/>
                <w:lang w:val="en-US"/>
              </w:rPr>
              <w:t xml:space="preserve">14 сентября </w:t>
            </w:r>
            <w:smartTag w:uri="urn:schemas-microsoft-com:office:smarttags" w:element="metricconverter">
              <w:smartTagPr>
                <w:attr w:name="ProductID" w:val="2023 г"/>
              </w:smartTagPr>
              <w:r w:rsidRPr="00227BFE">
                <w:rPr>
                  <w:noProof/>
                  <w:szCs w:val="22"/>
                  <w:lang w:val="en-US"/>
                </w:rPr>
                <w:t>202</w:t>
              </w:r>
              <w:r>
                <w:rPr>
                  <w:noProof/>
                  <w:szCs w:val="22"/>
                </w:rPr>
                <w:t>3</w:t>
              </w:r>
              <w:r w:rsidRPr="00227BFE">
                <w:rPr>
                  <w:noProof/>
                  <w:szCs w:val="22"/>
                </w:rPr>
                <w:t xml:space="preserve"> г</w:t>
              </w:r>
            </w:smartTag>
            <w:r w:rsidRPr="00227BFE">
              <w:rPr>
                <w:noProof/>
                <w:szCs w:val="22"/>
              </w:rPr>
              <w:t>.</w:t>
            </w:r>
          </w:p>
        </w:tc>
      </w:tr>
    </w:tbl>
    <w:p w:rsidR="00970056" w:rsidRDefault="00970056" w:rsidP="0018379E">
      <w:pPr>
        <w:ind w:left="284"/>
        <w:jc w:val="both"/>
        <w:outlineLvl w:val="0"/>
        <w:rPr>
          <w:szCs w:val="22"/>
        </w:rPr>
      </w:pPr>
    </w:p>
    <w:p w:rsidR="00970056" w:rsidRPr="00261CBE" w:rsidRDefault="00970056" w:rsidP="0018379E">
      <w:pPr>
        <w:ind w:left="284"/>
        <w:jc w:val="both"/>
        <w:outlineLvl w:val="0"/>
        <w:rPr>
          <w:szCs w:val="22"/>
        </w:rPr>
      </w:pPr>
      <w:r w:rsidRPr="00F0409D">
        <w:rPr>
          <w:szCs w:val="22"/>
        </w:rPr>
        <w:t>Место проведения собрания: 115093, Российская Федерация, город Москва, внутригородская территория города федерального значения муниципальный округ Даниловский, ул. Даниловский Вал, д. 1, стр. 1, кв. 2</w:t>
      </w:r>
      <w:r w:rsidRPr="00261CBE">
        <w:rPr>
          <w:szCs w:val="22"/>
        </w:rPr>
        <w:t>.</w:t>
      </w:r>
    </w:p>
    <w:p w:rsidR="00970056" w:rsidRPr="00261CBE" w:rsidRDefault="00970056" w:rsidP="0018379E">
      <w:pPr>
        <w:ind w:left="284"/>
        <w:jc w:val="both"/>
        <w:outlineLvl w:val="0"/>
        <w:rPr>
          <w:szCs w:val="22"/>
        </w:rPr>
      </w:pPr>
      <w:r w:rsidRPr="00F0409D">
        <w:rPr>
          <w:szCs w:val="22"/>
        </w:rPr>
        <w:t>Время проведения собрания: c 10:00 до 12:00</w:t>
      </w:r>
      <w:r w:rsidRPr="00261CBE">
        <w:rPr>
          <w:szCs w:val="22"/>
        </w:rPr>
        <w:t>.</w:t>
      </w:r>
    </w:p>
    <w:p w:rsidR="00970056" w:rsidRDefault="00970056" w:rsidP="0018379E">
      <w:pPr>
        <w:ind w:left="284"/>
        <w:jc w:val="both"/>
        <w:outlineLvl w:val="0"/>
        <w:rPr>
          <w:szCs w:val="22"/>
        </w:rPr>
      </w:pPr>
      <w:r w:rsidRPr="00F0409D">
        <w:rPr>
          <w:szCs w:val="22"/>
        </w:rPr>
        <w:t xml:space="preserve">Присутствовали учредители </w:t>
      </w:r>
      <w:r w:rsidRPr="00F0409D">
        <w:rPr>
          <w:b/>
          <w:szCs w:val="22"/>
        </w:rPr>
        <w:t>Общества с ограниченной ответственностью "Юрлицо и физлицо"</w:t>
      </w:r>
      <w:r w:rsidRPr="00F0409D">
        <w:rPr>
          <w:szCs w:val="22"/>
        </w:rPr>
        <w:t xml:space="preserve"> (далее – «Общество»):</w:t>
      </w:r>
    </w:p>
    <w:p w:rsidR="00970056" w:rsidRPr="00863FAA" w:rsidRDefault="00970056" w:rsidP="00645F42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5D66EB">
        <w:t xml:space="preserve">Гражданин РФ Грачев Геннадий Геннадьевич (паспорт гражданина РФ 1122 №334455, выдан оуфмс россии, дата выдачи 01.05.2000 г., код подразделения 456-789, зарегистрирован по адресу: 115093, Российская Федерация, город Москва, внутригородская территория города федерального значения муниципальный округ Даниловский, ул. </w:t>
      </w:r>
      <w:r w:rsidRPr="00863FAA">
        <w:rPr>
          <w:lang w:val="en-US"/>
        </w:rPr>
        <w:t>Даниловский Вал, д. 1, стр. 1, кв. 2) – председатель собрания;</w:t>
      </w:r>
    </w:p>
    <w:p w:rsidR="00970056" w:rsidRPr="005D66EB" w:rsidRDefault="00970056" w:rsidP="00645F42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</w:pPr>
      <w:r w:rsidRPr="005D66EB">
        <w:t>Общество с ограниченной ответственностью "ромашка" (ООО "ромашка", ОГРН 5023485996122, ИНН 9656838963, адрес места нахождения: 107564, Российская Федерация, город Москва, внутригородская территория города федерального значения муниципальный округ Богородское, ул. Токарная, д. 12, офис 1) в лице директора Иванова Ивана Ивановича, действующего на основании Устава – секретарь собрания.</w:t>
      </w:r>
    </w:p>
    <w:p w:rsidR="00970056" w:rsidRPr="00261CBE" w:rsidRDefault="00970056" w:rsidP="0018379E">
      <w:pPr>
        <w:ind w:left="284"/>
      </w:pPr>
      <w:r>
        <w:t xml:space="preserve">Ответственный за ведение протокола и подсчёт голосов – </w:t>
      </w:r>
      <w:r w:rsidRPr="00261CBE">
        <w:t>Грачев Г.Г.</w:t>
      </w:r>
    </w:p>
    <w:p w:rsidR="00970056" w:rsidRPr="00261CBE" w:rsidRDefault="00970056" w:rsidP="0007154D">
      <w:pPr>
        <w:ind w:firstLine="709"/>
        <w:jc w:val="both"/>
        <w:rPr>
          <w:color w:val="000000"/>
          <w:szCs w:val="22"/>
        </w:rPr>
      </w:pPr>
    </w:p>
    <w:p w:rsidR="00970056" w:rsidRPr="001B7EA9" w:rsidRDefault="00970056" w:rsidP="0018379E">
      <w:pPr>
        <w:ind w:left="284"/>
        <w:jc w:val="both"/>
        <w:outlineLvl w:val="0"/>
        <w:rPr>
          <w:b/>
          <w:szCs w:val="22"/>
        </w:rPr>
      </w:pPr>
      <w:r w:rsidRPr="00F0409D">
        <w:rPr>
          <w:b/>
          <w:szCs w:val="22"/>
        </w:rPr>
        <w:t>ПОВЕСТКА</w:t>
      </w:r>
      <w:r w:rsidRPr="001B7EA9">
        <w:rPr>
          <w:b/>
          <w:szCs w:val="22"/>
        </w:rPr>
        <w:t xml:space="preserve"> </w:t>
      </w:r>
      <w:r w:rsidRPr="00F0409D">
        <w:rPr>
          <w:b/>
          <w:szCs w:val="22"/>
        </w:rPr>
        <w:t>ДНЯ</w:t>
      </w:r>
      <w:r w:rsidRPr="001B7EA9">
        <w:rPr>
          <w:b/>
          <w:szCs w:val="22"/>
        </w:rPr>
        <w:t>:</w:t>
      </w:r>
    </w:p>
    <w:p w:rsidR="00970056" w:rsidRPr="00A033F7" w:rsidRDefault="00970056" w:rsidP="00A033F7">
      <w:pPr>
        <w:pStyle w:val="BodyText"/>
        <w:numPr>
          <w:ilvl w:val="0"/>
          <w:numId w:val="14"/>
        </w:numPr>
        <w:rPr>
          <w:sz w:val="22"/>
          <w:szCs w:val="22"/>
        </w:rPr>
      </w:pPr>
      <w:r w:rsidRPr="00A033F7">
        <w:rPr>
          <w:sz w:val="22"/>
          <w:szCs w:val="22"/>
        </w:rPr>
        <w:t>Учреждение Общества и утверждение его организационно-правовой формы.</w:t>
      </w:r>
    </w:p>
    <w:p w:rsidR="00970056" w:rsidRPr="00A033F7" w:rsidRDefault="00970056" w:rsidP="00A033F7">
      <w:pPr>
        <w:pStyle w:val="BodyText"/>
        <w:numPr>
          <w:ilvl w:val="0"/>
          <w:numId w:val="14"/>
        </w:numPr>
        <w:rPr>
          <w:sz w:val="22"/>
          <w:szCs w:val="22"/>
        </w:rPr>
      </w:pPr>
      <w:r w:rsidRPr="00A033F7">
        <w:rPr>
          <w:sz w:val="22"/>
          <w:szCs w:val="22"/>
        </w:rPr>
        <w:t xml:space="preserve">Утверждение наименования и места нахождения Общества. </w:t>
      </w:r>
    </w:p>
    <w:p w:rsidR="00970056" w:rsidRPr="00A033F7" w:rsidRDefault="00970056" w:rsidP="00A033F7">
      <w:pPr>
        <w:pStyle w:val="BodyText"/>
        <w:numPr>
          <w:ilvl w:val="0"/>
          <w:numId w:val="14"/>
        </w:numPr>
        <w:rPr>
          <w:sz w:val="22"/>
          <w:szCs w:val="22"/>
        </w:rPr>
      </w:pPr>
      <w:r w:rsidRPr="00A033F7">
        <w:rPr>
          <w:sz w:val="22"/>
          <w:szCs w:val="22"/>
        </w:rPr>
        <w:t>Утверждение размера уставного капитала, размера и номинальной стоимости долей учредителей Общества, порядка и срока оплаты долей учредителей Общества в уставном капитале.</w:t>
      </w:r>
    </w:p>
    <w:p w:rsidR="00970056" w:rsidRPr="00A033F7" w:rsidRDefault="00970056" w:rsidP="00A033F7">
      <w:pPr>
        <w:pStyle w:val="BodyText"/>
        <w:numPr>
          <w:ilvl w:val="0"/>
          <w:numId w:val="14"/>
        </w:numPr>
        <w:rPr>
          <w:sz w:val="22"/>
          <w:szCs w:val="22"/>
        </w:rPr>
      </w:pPr>
      <w:r w:rsidRPr="00A033F7">
        <w:rPr>
          <w:sz w:val="22"/>
          <w:szCs w:val="22"/>
        </w:rPr>
        <w:t>Утверждение Устава Общества.</w:t>
      </w:r>
    </w:p>
    <w:p w:rsidR="00970056" w:rsidRPr="00A033F7" w:rsidRDefault="00970056" w:rsidP="00A033F7">
      <w:pPr>
        <w:pStyle w:val="BodyText"/>
        <w:numPr>
          <w:ilvl w:val="0"/>
          <w:numId w:val="14"/>
        </w:numPr>
        <w:rPr>
          <w:sz w:val="22"/>
          <w:szCs w:val="22"/>
        </w:rPr>
      </w:pPr>
      <w:r w:rsidRPr="00A033F7">
        <w:rPr>
          <w:sz w:val="22"/>
          <w:szCs w:val="22"/>
        </w:rPr>
        <w:t>Назначение Генерального директора Общества.</w:t>
      </w:r>
    </w:p>
    <w:p w:rsidR="00970056" w:rsidRPr="00A033F7" w:rsidRDefault="00970056" w:rsidP="00A033F7">
      <w:pPr>
        <w:pStyle w:val="BodyText"/>
        <w:numPr>
          <w:ilvl w:val="0"/>
          <w:numId w:val="14"/>
        </w:numPr>
        <w:rPr>
          <w:sz w:val="22"/>
          <w:szCs w:val="22"/>
        </w:rPr>
      </w:pPr>
      <w:r w:rsidRPr="00A033F7">
        <w:rPr>
          <w:sz w:val="22"/>
          <w:szCs w:val="22"/>
        </w:rPr>
        <w:t>Утверждение порядка совместной деятельности учредителей по созданию юридического лица.</w:t>
      </w:r>
    </w:p>
    <w:p w:rsidR="00970056" w:rsidRPr="00A033F7" w:rsidRDefault="00970056" w:rsidP="00A033F7">
      <w:pPr>
        <w:pStyle w:val="BodyText"/>
        <w:numPr>
          <w:ilvl w:val="0"/>
          <w:numId w:val="14"/>
        </w:numPr>
        <w:rPr>
          <w:sz w:val="22"/>
          <w:szCs w:val="22"/>
        </w:rPr>
      </w:pPr>
      <w:r w:rsidRPr="00A033F7">
        <w:rPr>
          <w:sz w:val="22"/>
          <w:szCs w:val="22"/>
        </w:rPr>
        <w:t>Способ подтверждения принятия решений и состава учредителей общества, присутствовавших при их принятии.</w:t>
      </w:r>
    </w:p>
    <w:p w:rsidR="00970056" w:rsidRPr="00F0409D" w:rsidRDefault="00970056" w:rsidP="0007154D">
      <w:pPr>
        <w:ind w:firstLine="709"/>
        <w:jc w:val="both"/>
        <w:rPr>
          <w:szCs w:val="22"/>
        </w:rPr>
      </w:pPr>
    </w:p>
    <w:p w:rsidR="00970056" w:rsidRPr="00F0409D" w:rsidRDefault="00970056" w:rsidP="0018379E">
      <w:pPr>
        <w:ind w:left="284"/>
        <w:jc w:val="both"/>
        <w:outlineLvl w:val="0"/>
        <w:rPr>
          <w:b/>
          <w:szCs w:val="22"/>
          <w:u w:val="single"/>
        </w:rPr>
      </w:pPr>
      <w:r w:rsidRPr="00F0409D">
        <w:rPr>
          <w:b/>
          <w:szCs w:val="22"/>
          <w:u w:val="single"/>
        </w:rPr>
        <w:t>По 1 вопросу повестки дня:</w:t>
      </w:r>
    </w:p>
    <w:p w:rsidR="00970056" w:rsidRPr="00F0409D" w:rsidRDefault="00970056" w:rsidP="0018379E">
      <w:pPr>
        <w:ind w:left="284"/>
        <w:jc w:val="both"/>
        <w:rPr>
          <w:szCs w:val="22"/>
        </w:rPr>
      </w:pPr>
      <w:r w:rsidRPr="00F0409D">
        <w:rPr>
          <w:b/>
          <w:bCs/>
          <w:szCs w:val="22"/>
        </w:rPr>
        <w:t>СЛУШАЛИ:</w:t>
      </w:r>
      <w:r w:rsidRPr="00F0409D">
        <w:rPr>
          <w:szCs w:val="22"/>
        </w:rPr>
        <w:t xml:space="preserve"> Грачев Г.Г. </w:t>
      </w:r>
      <w:r w:rsidRPr="00046876">
        <w:rPr>
          <w:szCs w:val="22"/>
        </w:rPr>
        <w:t>предложил</w:t>
      </w:r>
      <w:r w:rsidRPr="00F0409D">
        <w:rPr>
          <w:szCs w:val="22"/>
        </w:rPr>
        <w:t xml:space="preserve"> учредить коммерческую организацию в форме Общества с ограниченной   ответственностью. </w:t>
      </w:r>
    </w:p>
    <w:p w:rsidR="00970056" w:rsidRPr="00F0409D" w:rsidRDefault="00970056" w:rsidP="0018379E">
      <w:pPr>
        <w:ind w:left="284"/>
        <w:jc w:val="both"/>
        <w:rPr>
          <w:szCs w:val="22"/>
        </w:rPr>
      </w:pPr>
      <w:r w:rsidRPr="00F0409D">
        <w:rPr>
          <w:b/>
          <w:szCs w:val="22"/>
        </w:rPr>
        <w:t xml:space="preserve">ГОЛОСОВАЛИ: </w:t>
      </w:r>
      <w:r w:rsidRPr="00F0409D">
        <w:rPr>
          <w:szCs w:val="22"/>
        </w:rPr>
        <w:t xml:space="preserve">«ЗА» - ЕДИНОГЛАСНО. </w:t>
      </w:r>
    </w:p>
    <w:p w:rsidR="00970056" w:rsidRPr="00F0409D" w:rsidRDefault="00970056" w:rsidP="0018379E">
      <w:pPr>
        <w:ind w:left="284"/>
        <w:jc w:val="both"/>
        <w:rPr>
          <w:szCs w:val="22"/>
        </w:rPr>
      </w:pPr>
      <w:r w:rsidRPr="00F0409D">
        <w:rPr>
          <w:b/>
          <w:bCs/>
          <w:szCs w:val="22"/>
        </w:rPr>
        <w:t>ПОСТАНОВИЛИ:</w:t>
      </w:r>
      <w:r w:rsidRPr="00F0409D">
        <w:rPr>
          <w:b/>
          <w:szCs w:val="22"/>
        </w:rPr>
        <w:t xml:space="preserve"> </w:t>
      </w:r>
      <w:r w:rsidRPr="00F0409D">
        <w:rPr>
          <w:szCs w:val="22"/>
        </w:rPr>
        <w:t xml:space="preserve">Учредить коммерческую организацию в форме Общества с ограниченной ответственностью. </w:t>
      </w:r>
    </w:p>
    <w:p w:rsidR="00970056" w:rsidRPr="00F0409D" w:rsidRDefault="00970056" w:rsidP="0007154D">
      <w:pPr>
        <w:ind w:firstLine="709"/>
        <w:jc w:val="both"/>
        <w:rPr>
          <w:szCs w:val="22"/>
        </w:rPr>
      </w:pPr>
    </w:p>
    <w:p w:rsidR="00970056" w:rsidRPr="005D66EB" w:rsidRDefault="00970056" w:rsidP="0018379E">
      <w:pPr>
        <w:ind w:left="284"/>
        <w:jc w:val="both"/>
        <w:outlineLvl w:val="0"/>
        <w:rPr>
          <w:b/>
          <w:szCs w:val="22"/>
          <w:u w:val="single"/>
        </w:rPr>
      </w:pPr>
      <w:r w:rsidRPr="00F0409D">
        <w:rPr>
          <w:b/>
          <w:szCs w:val="22"/>
          <w:u w:val="single"/>
        </w:rPr>
        <w:t>По</w:t>
      </w:r>
      <w:r w:rsidRPr="005D66EB">
        <w:rPr>
          <w:b/>
          <w:szCs w:val="22"/>
          <w:u w:val="single"/>
        </w:rPr>
        <w:t xml:space="preserve"> 2 </w:t>
      </w:r>
      <w:r w:rsidRPr="00F0409D">
        <w:rPr>
          <w:b/>
          <w:szCs w:val="22"/>
          <w:u w:val="single"/>
        </w:rPr>
        <w:t>вопросу</w:t>
      </w:r>
      <w:r w:rsidRPr="005D66EB">
        <w:rPr>
          <w:b/>
          <w:szCs w:val="22"/>
          <w:u w:val="single"/>
        </w:rPr>
        <w:t xml:space="preserve"> </w:t>
      </w:r>
      <w:r w:rsidRPr="00F0409D">
        <w:rPr>
          <w:b/>
          <w:szCs w:val="22"/>
          <w:u w:val="single"/>
        </w:rPr>
        <w:t>повестки</w:t>
      </w:r>
      <w:r w:rsidRPr="005D66EB">
        <w:rPr>
          <w:b/>
          <w:szCs w:val="22"/>
          <w:u w:val="single"/>
        </w:rPr>
        <w:t xml:space="preserve"> </w:t>
      </w:r>
      <w:r w:rsidRPr="00F0409D">
        <w:rPr>
          <w:b/>
          <w:szCs w:val="22"/>
          <w:u w:val="single"/>
        </w:rPr>
        <w:t>дня</w:t>
      </w:r>
      <w:r w:rsidRPr="005D66EB">
        <w:rPr>
          <w:b/>
          <w:szCs w:val="22"/>
          <w:u w:val="single"/>
        </w:rPr>
        <w:t>:</w:t>
      </w:r>
    </w:p>
    <w:p w:rsidR="00970056" w:rsidRPr="005D66EB" w:rsidRDefault="00970056" w:rsidP="0018379E">
      <w:pPr>
        <w:ind w:left="284"/>
        <w:jc w:val="both"/>
        <w:rPr>
          <w:bCs/>
          <w:szCs w:val="22"/>
        </w:rPr>
      </w:pPr>
      <w:r w:rsidRPr="00F0409D">
        <w:rPr>
          <w:b/>
          <w:bCs/>
          <w:szCs w:val="22"/>
        </w:rPr>
        <w:t>СЛУШАЛИ</w:t>
      </w:r>
      <w:r w:rsidRPr="005D66EB">
        <w:rPr>
          <w:b/>
          <w:bCs/>
          <w:szCs w:val="22"/>
        </w:rPr>
        <w:t>: Грачев Г.Г.</w:t>
      </w:r>
      <w:r w:rsidRPr="005D66EB">
        <w:rPr>
          <w:bCs/>
          <w:szCs w:val="22"/>
        </w:rPr>
        <w:t xml:space="preserve"> </w:t>
      </w:r>
      <w:r w:rsidRPr="005D66EB">
        <w:rPr>
          <w:szCs w:val="22"/>
        </w:rPr>
        <w:t>предложил</w:t>
      </w:r>
      <w:r w:rsidRPr="005D66EB">
        <w:rPr>
          <w:bCs/>
          <w:szCs w:val="22"/>
        </w:rPr>
        <w:t>:</w:t>
      </w:r>
    </w:p>
    <w:p w:rsidR="00970056" w:rsidRPr="00741D93" w:rsidRDefault="00970056" w:rsidP="00741D93">
      <w:pPr>
        <w:pStyle w:val="BodyText"/>
        <w:numPr>
          <w:ilvl w:val="0"/>
          <w:numId w:val="12"/>
        </w:numPr>
        <w:ind w:left="567" w:hanging="283"/>
        <w:rPr>
          <w:sz w:val="22"/>
          <w:szCs w:val="22"/>
        </w:rPr>
      </w:pPr>
      <w:r w:rsidRPr="00741D93">
        <w:rPr>
          <w:sz w:val="22"/>
          <w:szCs w:val="22"/>
        </w:rPr>
        <w:t>утвердить полное фирменное наименование Общества:</w:t>
      </w:r>
    </w:p>
    <w:p w:rsidR="00970056" w:rsidRPr="00863FAA" w:rsidRDefault="00970056" w:rsidP="00645F42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5D66EB">
        <w:t xml:space="preserve">на русском языке - Общество с ограниченной ответственностью </w:t>
      </w:r>
      <w:r w:rsidRPr="00863FAA">
        <w:rPr>
          <w:lang w:val="en-US"/>
        </w:rPr>
        <w:t>"Юрлицо и физлицо".</w:t>
      </w:r>
    </w:p>
    <w:p w:rsidR="00970056" w:rsidRPr="00741D93" w:rsidRDefault="00970056" w:rsidP="00741D93">
      <w:pPr>
        <w:pStyle w:val="BodyText"/>
        <w:numPr>
          <w:ilvl w:val="0"/>
          <w:numId w:val="12"/>
        </w:numPr>
        <w:ind w:left="567" w:hanging="283"/>
        <w:rPr>
          <w:sz w:val="22"/>
          <w:szCs w:val="22"/>
        </w:rPr>
      </w:pPr>
      <w:r w:rsidRPr="00741D93">
        <w:rPr>
          <w:sz w:val="22"/>
          <w:szCs w:val="22"/>
        </w:rPr>
        <w:t xml:space="preserve">утвердить сокращенное фирменное наименование Общества: </w:t>
      </w:r>
    </w:p>
    <w:p w:rsidR="00970056" w:rsidRPr="005D66EB" w:rsidRDefault="00970056" w:rsidP="00645F42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</w:pPr>
      <w:r w:rsidRPr="005D66EB">
        <w:t>на русском языке - ООО "Юрлицо и физлицо".</w:t>
      </w:r>
    </w:p>
    <w:p w:rsidR="00970056" w:rsidRPr="00625420" w:rsidRDefault="00970056" w:rsidP="00625420">
      <w:pPr>
        <w:pStyle w:val="ListParagraph"/>
        <w:numPr>
          <w:ilvl w:val="0"/>
          <w:numId w:val="12"/>
        </w:numPr>
        <w:rPr>
          <w:szCs w:val="22"/>
        </w:rPr>
      </w:pPr>
      <w:r w:rsidRPr="00625420">
        <w:rPr>
          <w:szCs w:val="22"/>
        </w:rPr>
        <w:t xml:space="preserve">утвердить место нахождения Общества – Российская Федерация, город Москва – и адрес Общества в пределах места нахождения Общества: 119049, Российская Федерация, город Москва, внутригородская территория города федерального значения муниципальный округ Якиманка, пр-кт Ленинский, д. 10, стр. 13А, офис 1. </w:t>
      </w:r>
    </w:p>
    <w:p w:rsidR="00970056" w:rsidRPr="00741D93" w:rsidRDefault="00970056" w:rsidP="00625420">
      <w:pPr>
        <w:pStyle w:val="BodyText"/>
        <w:rPr>
          <w:sz w:val="22"/>
          <w:szCs w:val="22"/>
        </w:rPr>
      </w:pPr>
    </w:p>
    <w:p w:rsidR="00970056" w:rsidRPr="00F0409D" w:rsidRDefault="00970056" w:rsidP="0018379E">
      <w:pPr>
        <w:keepLines/>
        <w:suppressAutoHyphens/>
        <w:autoSpaceDE w:val="0"/>
        <w:autoSpaceDN w:val="0"/>
        <w:ind w:left="284"/>
        <w:jc w:val="both"/>
        <w:rPr>
          <w:b/>
          <w:bCs/>
          <w:szCs w:val="22"/>
        </w:rPr>
      </w:pPr>
      <w:r w:rsidRPr="00F0409D">
        <w:rPr>
          <w:b/>
          <w:szCs w:val="22"/>
        </w:rPr>
        <w:t xml:space="preserve">ГОЛОСОВАЛИ: </w:t>
      </w:r>
      <w:r w:rsidRPr="00F0409D">
        <w:rPr>
          <w:szCs w:val="22"/>
        </w:rPr>
        <w:t>«ЗА» - ЕДИНОГЛАСНО.</w:t>
      </w:r>
    </w:p>
    <w:p w:rsidR="00970056" w:rsidRPr="00F0409D" w:rsidRDefault="00970056" w:rsidP="0018379E">
      <w:pPr>
        <w:ind w:left="284"/>
        <w:jc w:val="both"/>
        <w:outlineLvl w:val="0"/>
        <w:rPr>
          <w:b/>
          <w:bCs/>
          <w:szCs w:val="22"/>
        </w:rPr>
      </w:pPr>
      <w:r w:rsidRPr="00F0409D">
        <w:rPr>
          <w:b/>
          <w:bCs/>
          <w:szCs w:val="22"/>
        </w:rPr>
        <w:t xml:space="preserve">ПОСТАНОВИЛИ: </w:t>
      </w:r>
    </w:p>
    <w:p w:rsidR="00970056" w:rsidRPr="00A033F7" w:rsidRDefault="00970056" w:rsidP="00741D93">
      <w:pPr>
        <w:pStyle w:val="BodyText"/>
        <w:numPr>
          <w:ilvl w:val="0"/>
          <w:numId w:val="18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 xml:space="preserve">утвердить полное фирменное наименование Общества: </w:t>
      </w:r>
    </w:p>
    <w:p w:rsidR="00970056" w:rsidRPr="00863FAA" w:rsidRDefault="00970056" w:rsidP="00645F42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5D66EB">
        <w:t xml:space="preserve">на русском языке - Общество с ограниченной ответственностью </w:t>
      </w:r>
      <w:r w:rsidRPr="00863FAA">
        <w:rPr>
          <w:lang w:val="en-US"/>
        </w:rPr>
        <w:t>"Юрлицо и физлицо".</w:t>
      </w:r>
    </w:p>
    <w:p w:rsidR="00970056" w:rsidRPr="00A033F7" w:rsidRDefault="00970056" w:rsidP="00741D93">
      <w:pPr>
        <w:pStyle w:val="BodyText"/>
        <w:numPr>
          <w:ilvl w:val="0"/>
          <w:numId w:val="18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 xml:space="preserve">утвердить сокращенное фирменное наименование Общества: </w:t>
      </w:r>
    </w:p>
    <w:p w:rsidR="00970056" w:rsidRPr="005D66EB" w:rsidRDefault="00970056" w:rsidP="00645F42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</w:pPr>
      <w:r w:rsidRPr="005D66EB">
        <w:t>на русском языке - ООО "Юрлицо и физлицо".</w:t>
      </w:r>
    </w:p>
    <w:p w:rsidR="00970056" w:rsidRPr="00A033F7" w:rsidRDefault="00970056" w:rsidP="00741D93">
      <w:pPr>
        <w:pStyle w:val="BodyText"/>
        <w:numPr>
          <w:ilvl w:val="0"/>
          <w:numId w:val="18"/>
        </w:numPr>
        <w:ind w:left="567" w:hanging="283"/>
        <w:rPr>
          <w:sz w:val="22"/>
          <w:szCs w:val="22"/>
        </w:rPr>
      </w:pPr>
      <w:bookmarkStart w:id="0" w:name="_Hlk80369451"/>
      <w:r>
        <w:rPr>
          <w:sz w:val="22"/>
          <w:szCs w:val="22"/>
        </w:rPr>
        <w:t>у</w:t>
      </w:r>
      <w:r w:rsidRPr="00A033F7">
        <w:rPr>
          <w:sz w:val="22"/>
          <w:szCs w:val="22"/>
        </w:rPr>
        <w:t xml:space="preserve">твердить </w:t>
      </w:r>
      <w:r>
        <w:rPr>
          <w:sz w:val="22"/>
          <w:szCs w:val="22"/>
        </w:rPr>
        <w:t>место нахождения Общества</w:t>
      </w:r>
      <w:r w:rsidRPr="00807E28">
        <w:rPr>
          <w:sz w:val="22"/>
          <w:szCs w:val="22"/>
        </w:rPr>
        <w:t xml:space="preserve"> </w:t>
      </w:r>
      <w:r w:rsidRPr="00C20A79">
        <w:rPr>
          <w:szCs w:val="22"/>
        </w:rPr>
        <w:t>–</w:t>
      </w:r>
      <w:r w:rsidRPr="00A033F7">
        <w:rPr>
          <w:sz w:val="22"/>
          <w:szCs w:val="22"/>
        </w:rPr>
        <w:t xml:space="preserve"> Российская Федерация, город Москва</w:t>
      </w:r>
      <w:r>
        <w:rPr>
          <w:sz w:val="22"/>
          <w:szCs w:val="22"/>
        </w:rPr>
        <w:t xml:space="preserve"> </w:t>
      </w:r>
      <w:r w:rsidRPr="00C20A79">
        <w:rPr>
          <w:szCs w:val="22"/>
        </w:rPr>
        <w:t>–</w:t>
      </w:r>
      <w:r w:rsidRPr="00807E2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 w:rsidRPr="001C1E8F">
        <w:rPr>
          <w:sz w:val="22"/>
          <w:szCs w:val="22"/>
        </w:rPr>
        <w:t>адрес Общества в пределах места нахождения Общества</w:t>
      </w:r>
      <w:r w:rsidRPr="00A033F7">
        <w:rPr>
          <w:sz w:val="22"/>
          <w:szCs w:val="22"/>
        </w:rPr>
        <w:t xml:space="preserve">: 119049, Российская Федерация, город Москва, внутригородская территория города федерального значения муниципальный округ Якиманка, пр-кт Ленинский, д. 10, стр. 13А, офис 1. </w:t>
      </w:r>
    </w:p>
    <w:bookmarkEnd w:id="0"/>
    <w:p w:rsidR="00970056" w:rsidRPr="00F0409D" w:rsidRDefault="00970056" w:rsidP="0007154D">
      <w:pPr>
        <w:ind w:firstLine="709"/>
        <w:jc w:val="both"/>
        <w:outlineLvl w:val="0"/>
        <w:rPr>
          <w:b/>
          <w:szCs w:val="22"/>
          <w:u w:val="single"/>
        </w:rPr>
      </w:pPr>
    </w:p>
    <w:p w:rsidR="00970056" w:rsidRPr="005D66EB" w:rsidRDefault="00970056" w:rsidP="0018379E">
      <w:pPr>
        <w:ind w:left="284"/>
        <w:jc w:val="both"/>
        <w:outlineLvl w:val="0"/>
        <w:rPr>
          <w:b/>
          <w:szCs w:val="22"/>
          <w:u w:val="single"/>
        </w:rPr>
      </w:pPr>
      <w:r w:rsidRPr="00F0409D">
        <w:rPr>
          <w:b/>
          <w:szCs w:val="22"/>
          <w:u w:val="single"/>
        </w:rPr>
        <w:t>По</w:t>
      </w:r>
      <w:r w:rsidRPr="005D66EB">
        <w:rPr>
          <w:b/>
          <w:szCs w:val="22"/>
          <w:u w:val="single"/>
        </w:rPr>
        <w:t xml:space="preserve"> 3 </w:t>
      </w:r>
      <w:r w:rsidRPr="00F0409D">
        <w:rPr>
          <w:b/>
          <w:szCs w:val="22"/>
          <w:u w:val="single"/>
        </w:rPr>
        <w:t>вопросу</w:t>
      </w:r>
      <w:r w:rsidRPr="005D66EB">
        <w:rPr>
          <w:b/>
          <w:szCs w:val="22"/>
          <w:u w:val="single"/>
        </w:rPr>
        <w:t xml:space="preserve"> </w:t>
      </w:r>
      <w:r w:rsidRPr="00F0409D">
        <w:rPr>
          <w:b/>
          <w:szCs w:val="22"/>
          <w:u w:val="single"/>
        </w:rPr>
        <w:t>повестки</w:t>
      </w:r>
      <w:r w:rsidRPr="005D66EB">
        <w:rPr>
          <w:b/>
          <w:szCs w:val="22"/>
          <w:u w:val="single"/>
        </w:rPr>
        <w:t xml:space="preserve"> </w:t>
      </w:r>
      <w:r w:rsidRPr="00F0409D">
        <w:rPr>
          <w:b/>
          <w:szCs w:val="22"/>
          <w:u w:val="single"/>
        </w:rPr>
        <w:t>дня</w:t>
      </w:r>
      <w:r w:rsidRPr="005D66EB">
        <w:rPr>
          <w:b/>
          <w:szCs w:val="22"/>
          <w:u w:val="single"/>
        </w:rPr>
        <w:t>:</w:t>
      </w:r>
    </w:p>
    <w:p w:rsidR="00970056" w:rsidRPr="005D66EB" w:rsidRDefault="00970056" w:rsidP="0018379E">
      <w:pPr>
        <w:ind w:left="284"/>
        <w:jc w:val="both"/>
        <w:rPr>
          <w:bCs/>
          <w:szCs w:val="22"/>
        </w:rPr>
      </w:pPr>
      <w:r w:rsidRPr="00F0409D">
        <w:rPr>
          <w:b/>
          <w:bCs/>
          <w:szCs w:val="22"/>
        </w:rPr>
        <w:t>СЛУШАЛИ</w:t>
      </w:r>
      <w:r w:rsidRPr="005D66EB">
        <w:rPr>
          <w:b/>
          <w:bCs/>
          <w:szCs w:val="22"/>
        </w:rPr>
        <w:t>:</w:t>
      </w:r>
      <w:r w:rsidRPr="005D66EB">
        <w:rPr>
          <w:szCs w:val="22"/>
        </w:rPr>
        <w:t xml:space="preserve"> Грачев Г.Г. предложил</w:t>
      </w:r>
      <w:r w:rsidRPr="005D66EB">
        <w:rPr>
          <w:bCs/>
          <w:szCs w:val="22"/>
        </w:rPr>
        <w:t>:</w:t>
      </w:r>
    </w:p>
    <w:p w:rsidR="00970056" w:rsidRPr="00A033F7" w:rsidRDefault="00970056" w:rsidP="00A033F7">
      <w:pPr>
        <w:pStyle w:val="BodyText"/>
        <w:numPr>
          <w:ilvl w:val="0"/>
          <w:numId w:val="17"/>
        </w:numPr>
        <w:ind w:left="567" w:hanging="283"/>
        <w:rPr>
          <w:sz w:val="22"/>
          <w:szCs w:val="22"/>
        </w:rPr>
      </w:pPr>
      <w:r w:rsidRPr="00F0409D">
        <w:rPr>
          <w:sz w:val="22"/>
          <w:szCs w:val="22"/>
        </w:rPr>
        <w:t xml:space="preserve">утвердить уставный капитал Общества в размере </w:t>
      </w:r>
      <w:r w:rsidRPr="00765D47">
        <w:rPr>
          <w:b/>
          <w:bCs/>
          <w:sz w:val="22"/>
          <w:szCs w:val="22"/>
        </w:rPr>
        <w:t>10 000,00 руб. (Десять тысяч рублей 00 копеек)</w:t>
      </w:r>
      <w:r w:rsidRPr="00F0409D">
        <w:rPr>
          <w:sz w:val="22"/>
          <w:szCs w:val="22"/>
        </w:rPr>
        <w:t>, внесение уставного капитала денежными средствами и доли учредителей в следующих размерах:</w:t>
      </w:r>
    </w:p>
    <w:p w:rsidR="00970056" w:rsidRPr="00D84098" w:rsidRDefault="00970056" w:rsidP="00645F42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5D66EB">
        <w:t xml:space="preserve">долю Грачева Геннадия Геннадьевича в размере 80% уставного капитала Общества, номинальной стоимостью </w:t>
      </w:r>
      <w:r w:rsidRPr="00D84098">
        <w:rPr>
          <w:lang w:val="en-US"/>
        </w:rPr>
        <w:t>8 000,00 руб.</w:t>
      </w:r>
    </w:p>
    <w:p w:rsidR="00970056" w:rsidRPr="00D84098" w:rsidRDefault="00970056" w:rsidP="00645F42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5D66EB">
        <w:t xml:space="preserve">долю Общества с ограниченной ответственностью "ромашка" в размере 20% уставного капитала Общества, номинальной стоимостью </w:t>
      </w:r>
      <w:r w:rsidRPr="00D84098">
        <w:rPr>
          <w:lang w:val="en-US"/>
        </w:rPr>
        <w:t>2 000,00 руб.</w:t>
      </w:r>
    </w:p>
    <w:p w:rsidR="00970056" w:rsidRPr="00A033F7" w:rsidRDefault="00970056" w:rsidP="00A033F7">
      <w:pPr>
        <w:pStyle w:val="BodyText"/>
        <w:numPr>
          <w:ilvl w:val="0"/>
          <w:numId w:val="17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 xml:space="preserve">определить следующий порядок и сроки оплаты долей учредителей Общества в уставном капитале: </w:t>
      </w:r>
    </w:p>
    <w:p w:rsidR="00970056" w:rsidRPr="00A033F7" w:rsidRDefault="00970056" w:rsidP="00A033F7">
      <w:pPr>
        <w:pStyle w:val="BodyText"/>
        <w:ind w:left="567"/>
        <w:rPr>
          <w:sz w:val="22"/>
          <w:szCs w:val="22"/>
        </w:rPr>
      </w:pPr>
      <w:r w:rsidRPr="00A033F7">
        <w:rPr>
          <w:sz w:val="22"/>
          <w:szCs w:val="22"/>
        </w:rPr>
        <w:t>Каждый учредитель общества должен оплатить полностью свою долю в уставном капитале Общества в течение четырёх месяцев с момента государственной регистрации Общества.</w:t>
      </w:r>
    </w:p>
    <w:p w:rsidR="00970056" w:rsidRPr="00F0409D" w:rsidRDefault="00970056" w:rsidP="0018379E">
      <w:pPr>
        <w:ind w:left="284"/>
        <w:jc w:val="both"/>
        <w:rPr>
          <w:b/>
          <w:bCs/>
          <w:szCs w:val="22"/>
        </w:rPr>
      </w:pPr>
      <w:r w:rsidRPr="00F0409D">
        <w:rPr>
          <w:b/>
          <w:szCs w:val="22"/>
        </w:rPr>
        <w:t xml:space="preserve">ГОЛОСОВАЛИ: </w:t>
      </w:r>
      <w:r w:rsidRPr="00F0409D">
        <w:rPr>
          <w:szCs w:val="22"/>
        </w:rPr>
        <w:t>«ЗА» - ЕДИНОГЛАСНО.</w:t>
      </w:r>
    </w:p>
    <w:p w:rsidR="00970056" w:rsidRPr="00F0409D" w:rsidRDefault="00970056" w:rsidP="0018379E">
      <w:pPr>
        <w:ind w:left="284"/>
        <w:jc w:val="both"/>
        <w:outlineLvl w:val="0"/>
        <w:rPr>
          <w:b/>
          <w:bCs/>
          <w:szCs w:val="22"/>
        </w:rPr>
      </w:pPr>
      <w:r w:rsidRPr="00F0409D">
        <w:rPr>
          <w:b/>
          <w:bCs/>
          <w:szCs w:val="22"/>
        </w:rPr>
        <w:t xml:space="preserve">ПОСТАНОВИЛИ: </w:t>
      </w:r>
    </w:p>
    <w:p w:rsidR="00970056" w:rsidRPr="00A033F7" w:rsidRDefault="00970056" w:rsidP="00A033F7">
      <w:pPr>
        <w:pStyle w:val="BodyText"/>
        <w:numPr>
          <w:ilvl w:val="0"/>
          <w:numId w:val="13"/>
        </w:numPr>
        <w:ind w:left="567" w:hanging="283"/>
        <w:rPr>
          <w:sz w:val="22"/>
          <w:szCs w:val="22"/>
        </w:rPr>
      </w:pPr>
      <w:r w:rsidRPr="00F0409D">
        <w:rPr>
          <w:sz w:val="22"/>
          <w:szCs w:val="22"/>
        </w:rPr>
        <w:t xml:space="preserve">утвердить уставный капитал Общества в размере </w:t>
      </w:r>
      <w:r w:rsidRPr="00A033F7">
        <w:rPr>
          <w:b/>
          <w:bCs/>
          <w:sz w:val="22"/>
          <w:szCs w:val="22"/>
        </w:rPr>
        <w:t>10 000,00 руб. (Десять тысяч рублей 00 копеек)</w:t>
      </w:r>
      <w:r w:rsidRPr="00F0409D">
        <w:rPr>
          <w:sz w:val="22"/>
          <w:szCs w:val="22"/>
        </w:rPr>
        <w:t>, внесение уставного капитала денежными средствами и доли учредителей в следующих размерах:</w:t>
      </w:r>
    </w:p>
    <w:p w:rsidR="00970056" w:rsidRPr="00D84098" w:rsidRDefault="00970056" w:rsidP="00645F42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5D66EB">
        <w:t xml:space="preserve">долю Грачева Геннадия Геннадьевича в размере 80% уставного капитала Общества, номинальной стоимостью </w:t>
      </w:r>
      <w:r w:rsidRPr="00D84098">
        <w:rPr>
          <w:lang w:val="en-US"/>
        </w:rPr>
        <w:t>8 000,00 руб.</w:t>
      </w:r>
    </w:p>
    <w:p w:rsidR="00970056" w:rsidRPr="00D84098" w:rsidRDefault="00970056" w:rsidP="00645F42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5D66EB">
        <w:t xml:space="preserve">долю Общества с ограниченной ответственностью "ромашка" в размере 20% уставного капитала Общества, номинальной стоимостью </w:t>
      </w:r>
      <w:r w:rsidRPr="00D84098">
        <w:rPr>
          <w:lang w:val="en-US"/>
        </w:rPr>
        <w:t>2 000,00 руб.</w:t>
      </w:r>
    </w:p>
    <w:p w:rsidR="00970056" w:rsidRPr="00A033F7" w:rsidRDefault="00970056" w:rsidP="00A033F7">
      <w:pPr>
        <w:pStyle w:val="BodyText"/>
        <w:numPr>
          <w:ilvl w:val="0"/>
          <w:numId w:val="13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 xml:space="preserve">определить следующий порядок и сроки оплаты долей учредителей Общества в уставном капитале: </w:t>
      </w:r>
    </w:p>
    <w:p w:rsidR="00970056" w:rsidRPr="00A033F7" w:rsidRDefault="00970056" w:rsidP="00A033F7">
      <w:pPr>
        <w:pStyle w:val="BodyText"/>
        <w:ind w:left="567"/>
        <w:rPr>
          <w:sz w:val="22"/>
          <w:szCs w:val="22"/>
        </w:rPr>
      </w:pPr>
      <w:r w:rsidRPr="00A033F7">
        <w:rPr>
          <w:sz w:val="22"/>
          <w:szCs w:val="22"/>
        </w:rPr>
        <w:t>Каждый учредитель общества должен оплатить полностью свою долю в уставном капитале Общества в течение четырёх месяцев с момента государственной регистрации Общества.</w:t>
      </w:r>
    </w:p>
    <w:p w:rsidR="00970056" w:rsidRPr="00F0409D" w:rsidRDefault="00970056" w:rsidP="0018379E">
      <w:pPr>
        <w:ind w:left="284"/>
        <w:jc w:val="both"/>
        <w:rPr>
          <w:szCs w:val="22"/>
        </w:rPr>
      </w:pPr>
    </w:p>
    <w:p w:rsidR="00970056" w:rsidRPr="00F0409D" w:rsidRDefault="00970056" w:rsidP="0018379E">
      <w:pPr>
        <w:ind w:left="284"/>
        <w:jc w:val="both"/>
        <w:outlineLvl w:val="0"/>
        <w:rPr>
          <w:b/>
          <w:szCs w:val="22"/>
          <w:u w:val="single"/>
        </w:rPr>
      </w:pPr>
      <w:r w:rsidRPr="00F0409D">
        <w:rPr>
          <w:b/>
          <w:szCs w:val="22"/>
          <w:u w:val="single"/>
        </w:rPr>
        <w:t>По 4 вопросу повестки дня:</w:t>
      </w:r>
    </w:p>
    <w:p w:rsidR="00970056" w:rsidRPr="00F0409D" w:rsidRDefault="00970056" w:rsidP="0018379E">
      <w:pPr>
        <w:ind w:left="284"/>
        <w:jc w:val="both"/>
        <w:rPr>
          <w:szCs w:val="22"/>
        </w:rPr>
      </w:pPr>
      <w:r w:rsidRPr="00F0409D">
        <w:rPr>
          <w:b/>
          <w:bCs/>
          <w:szCs w:val="22"/>
        </w:rPr>
        <w:t>СЛУШАЛИ:</w:t>
      </w:r>
      <w:r w:rsidRPr="00F0409D">
        <w:rPr>
          <w:szCs w:val="22"/>
        </w:rPr>
        <w:t xml:space="preserve"> Грачев Г.Г.</w:t>
      </w:r>
      <w:r w:rsidRPr="00F0409D">
        <w:rPr>
          <w:bCs/>
          <w:szCs w:val="22"/>
        </w:rPr>
        <w:t xml:space="preserve"> </w:t>
      </w:r>
      <w:r w:rsidRPr="00046876">
        <w:rPr>
          <w:szCs w:val="22"/>
        </w:rPr>
        <w:t>предложил</w:t>
      </w:r>
      <w:r w:rsidRPr="00F0409D">
        <w:rPr>
          <w:bCs/>
          <w:szCs w:val="22"/>
        </w:rPr>
        <w:t xml:space="preserve"> </w:t>
      </w:r>
      <w:r w:rsidRPr="00F0409D">
        <w:rPr>
          <w:szCs w:val="22"/>
        </w:rPr>
        <w:t>утвердить Устав Общества, с текстом которого участники собрания ознакомились заранее.</w:t>
      </w:r>
    </w:p>
    <w:p w:rsidR="00970056" w:rsidRPr="00F0409D" w:rsidRDefault="00970056" w:rsidP="0018379E">
      <w:pPr>
        <w:ind w:left="284"/>
        <w:jc w:val="both"/>
        <w:rPr>
          <w:b/>
          <w:bCs/>
          <w:szCs w:val="22"/>
        </w:rPr>
      </w:pPr>
      <w:r w:rsidRPr="00F0409D">
        <w:rPr>
          <w:b/>
          <w:szCs w:val="22"/>
        </w:rPr>
        <w:t xml:space="preserve">ГОЛОСОВАЛИ: </w:t>
      </w:r>
      <w:r w:rsidRPr="00F0409D">
        <w:rPr>
          <w:szCs w:val="22"/>
        </w:rPr>
        <w:t>«ЗА» - ЕДИНОГЛАСНО.</w:t>
      </w:r>
    </w:p>
    <w:p w:rsidR="00970056" w:rsidRPr="00F0409D" w:rsidRDefault="00970056" w:rsidP="0018379E">
      <w:pPr>
        <w:ind w:left="284"/>
        <w:jc w:val="both"/>
        <w:outlineLvl w:val="0"/>
        <w:rPr>
          <w:szCs w:val="22"/>
        </w:rPr>
      </w:pPr>
      <w:r w:rsidRPr="00F0409D">
        <w:rPr>
          <w:b/>
          <w:bCs/>
          <w:szCs w:val="22"/>
        </w:rPr>
        <w:t xml:space="preserve">ПОСТАНОВИЛИ: </w:t>
      </w:r>
      <w:r w:rsidRPr="00F0409D">
        <w:rPr>
          <w:szCs w:val="22"/>
        </w:rPr>
        <w:t>Утвердить Устав Общества в текущей редакции.</w:t>
      </w:r>
    </w:p>
    <w:p w:rsidR="00970056" w:rsidRPr="00F0409D" w:rsidRDefault="00970056" w:rsidP="0018379E">
      <w:pPr>
        <w:ind w:left="284"/>
        <w:jc w:val="both"/>
        <w:outlineLvl w:val="0"/>
        <w:rPr>
          <w:szCs w:val="22"/>
        </w:rPr>
      </w:pPr>
    </w:p>
    <w:p w:rsidR="00970056" w:rsidRPr="005D66EB" w:rsidRDefault="00970056" w:rsidP="0018379E">
      <w:pPr>
        <w:ind w:left="284"/>
        <w:jc w:val="both"/>
        <w:outlineLvl w:val="0"/>
        <w:rPr>
          <w:b/>
          <w:szCs w:val="22"/>
          <w:u w:val="single"/>
        </w:rPr>
      </w:pPr>
      <w:r w:rsidRPr="00F0409D">
        <w:rPr>
          <w:b/>
          <w:szCs w:val="22"/>
          <w:u w:val="single"/>
        </w:rPr>
        <w:t>По</w:t>
      </w:r>
      <w:r w:rsidRPr="005D66EB">
        <w:rPr>
          <w:b/>
          <w:szCs w:val="22"/>
          <w:u w:val="single"/>
        </w:rPr>
        <w:t xml:space="preserve"> 5 </w:t>
      </w:r>
      <w:r w:rsidRPr="00F0409D">
        <w:rPr>
          <w:b/>
          <w:szCs w:val="22"/>
          <w:u w:val="single"/>
        </w:rPr>
        <w:t>вопросу</w:t>
      </w:r>
      <w:r w:rsidRPr="005D66EB">
        <w:rPr>
          <w:b/>
          <w:szCs w:val="22"/>
          <w:u w:val="single"/>
        </w:rPr>
        <w:t xml:space="preserve"> </w:t>
      </w:r>
      <w:r w:rsidRPr="00F0409D">
        <w:rPr>
          <w:b/>
          <w:szCs w:val="22"/>
          <w:u w:val="single"/>
        </w:rPr>
        <w:t>повестки</w:t>
      </w:r>
      <w:r w:rsidRPr="005D66EB">
        <w:rPr>
          <w:b/>
          <w:szCs w:val="22"/>
          <w:u w:val="single"/>
        </w:rPr>
        <w:t xml:space="preserve"> </w:t>
      </w:r>
      <w:r w:rsidRPr="00F0409D">
        <w:rPr>
          <w:b/>
          <w:szCs w:val="22"/>
          <w:u w:val="single"/>
        </w:rPr>
        <w:t>дня</w:t>
      </w:r>
      <w:r w:rsidRPr="005D66EB">
        <w:rPr>
          <w:b/>
          <w:szCs w:val="22"/>
          <w:u w:val="single"/>
        </w:rPr>
        <w:t>:</w:t>
      </w:r>
    </w:p>
    <w:p w:rsidR="00970056" w:rsidRPr="005D66EB" w:rsidRDefault="00970056" w:rsidP="0018379E">
      <w:pPr>
        <w:ind w:left="284"/>
        <w:jc w:val="both"/>
        <w:rPr>
          <w:szCs w:val="22"/>
        </w:rPr>
      </w:pPr>
      <w:r w:rsidRPr="00F0409D">
        <w:rPr>
          <w:b/>
          <w:bCs/>
          <w:szCs w:val="22"/>
        </w:rPr>
        <w:t>СЛУШАЛИ</w:t>
      </w:r>
      <w:r w:rsidRPr="005D66EB">
        <w:rPr>
          <w:b/>
          <w:bCs/>
          <w:szCs w:val="22"/>
        </w:rPr>
        <w:t>:</w:t>
      </w:r>
      <w:r w:rsidRPr="005D66EB">
        <w:rPr>
          <w:szCs w:val="22"/>
        </w:rPr>
        <w:t xml:space="preserve"> Грачев Г.Г. предложил Смирнова С.С. </w:t>
      </w:r>
      <w:r w:rsidRPr="00F0409D">
        <w:rPr>
          <w:szCs w:val="22"/>
        </w:rPr>
        <w:t>на</w:t>
      </w:r>
      <w:r w:rsidRPr="005D66EB">
        <w:rPr>
          <w:szCs w:val="22"/>
        </w:rPr>
        <w:t xml:space="preserve"> </w:t>
      </w:r>
      <w:r w:rsidRPr="00F0409D">
        <w:rPr>
          <w:szCs w:val="22"/>
        </w:rPr>
        <w:t>должность</w:t>
      </w:r>
      <w:r w:rsidRPr="005D66EB">
        <w:rPr>
          <w:bCs/>
          <w:szCs w:val="22"/>
        </w:rPr>
        <w:t xml:space="preserve"> Генерального директора</w:t>
      </w:r>
      <w:r w:rsidRPr="005D66EB">
        <w:rPr>
          <w:szCs w:val="22"/>
        </w:rPr>
        <w:t xml:space="preserve"> </w:t>
      </w:r>
      <w:r w:rsidRPr="00F0409D">
        <w:rPr>
          <w:szCs w:val="22"/>
        </w:rPr>
        <w:t>Общества</w:t>
      </w:r>
      <w:r w:rsidRPr="005D66EB">
        <w:rPr>
          <w:szCs w:val="22"/>
        </w:rPr>
        <w:t>.</w:t>
      </w:r>
    </w:p>
    <w:p w:rsidR="00970056" w:rsidRPr="00F0409D" w:rsidRDefault="00970056" w:rsidP="0018379E">
      <w:pPr>
        <w:ind w:left="284"/>
        <w:jc w:val="both"/>
        <w:rPr>
          <w:b/>
          <w:bCs/>
          <w:szCs w:val="22"/>
        </w:rPr>
      </w:pPr>
      <w:r w:rsidRPr="00F0409D">
        <w:rPr>
          <w:b/>
          <w:szCs w:val="22"/>
        </w:rPr>
        <w:t xml:space="preserve">ГОЛОСОВАЛИ: </w:t>
      </w:r>
      <w:r w:rsidRPr="00F0409D">
        <w:rPr>
          <w:szCs w:val="22"/>
        </w:rPr>
        <w:t>«ЗА» - ЕДИНОГЛАСНО.</w:t>
      </w:r>
    </w:p>
    <w:p w:rsidR="00970056" w:rsidRPr="00F0409D" w:rsidRDefault="00970056" w:rsidP="0018379E">
      <w:pPr>
        <w:ind w:left="284"/>
        <w:jc w:val="both"/>
        <w:outlineLvl w:val="0"/>
        <w:rPr>
          <w:szCs w:val="22"/>
        </w:rPr>
      </w:pPr>
      <w:r w:rsidRPr="00F0409D">
        <w:rPr>
          <w:b/>
          <w:bCs/>
          <w:szCs w:val="22"/>
        </w:rPr>
        <w:t xml:space="preserve">ПОСТАНОВИЛИ: </w:t>
      </w:r>
      <w:r w:rsidRPr="00F0409D">
        <w:rPr>
          <w:bCs/>
          <w:szCs w:val="22"/>
        </w:rPr>
        <w:t>Назначить на должность Генерального директора Общества Смирнова Сергея Сергеевича</w:t>
      </w:r>
      <w:r w:rsidRPr="00F0409D">
        <w:rPr>
          <w:b/>
          <w:bCs/>
          <w:szCs w:val="22"/>
        </w:rPr>
        <w:t xml:space="preserve"> </w:t>
      </w:r>
      <w:r w:rsidRPr="00F0409D">
        <w:rPr>
          <w:szCs w:val="22"/>
        </w:rPr>
        <w:t>сроком на 1 (один) год.</w:t>
      </w:r>
      <w:r w:rsidRPr="00F0409D">
        <w:rPr>
          <w:b/>
          <w:szCs w:val="22"/>
        </w:rPr>
        <w:t xml:space="preserve"> </w:t>
      </w:r>
      <w:r w:rsidRPr="00F0409D">
        <w:rPr>
          <w:szCs w:val="22"/>
        </w:rPr>
        <w:t>Заключить трудовой договор с Смирновым С.С. на срок с момента государственной регистрации Общества.</w:t>
      </w:r>
      <w:r w:rsidRPr="00F0409D">
        <w:rPr>
          <w:b/>
          <w:szCs w:val="22"/>
        </w:rPr>
        <w:t xml:space="preserve"> </w:t>
      </w:r>
      <w:r w:rsidRPr="00F0409D">
        <w:rPr>
          <w:szCs w:val="22"/>
        </w:rPr>
        <w:t>От имени Общества трудовой договор подписывает Грачев Геннадий Геннадьевич.</w:t>
      </w:r>
    </w:p>
    <w:p w:rsidR="00970056" w:rsidRPr="00F0409D" w:rsidRDefault="00970056" w:rsidP="0018379E">
      <w:pPr>
        <w:ind w:left="284"/>
        <w:jc w:val="both"/>
        <w:rPr>
          <w:szCs w:val="22"/>
        </w:rPr>
      </w:pPr>
    </w:p>
    <w:p w:rsidR="00970056" w:rsidRPr="005D66EB" w:rsidRDefault="00970056" w:rsidP="0018379E">
      <w:pPr>
        <w:ind w:left="284"/>
        <w:jc w:val="both"/>
        <w:outlineLvl w:val="0"/>
        <w:rPr>
          <w:b/>
          <w:szCs w:val="22"/>
          <w:u w:val="single"/>
        </w:rPr>
      </w:pPr>
      <w:r w:rsidRPr="00F0409D">
        <w:rPr>
          <w:b/>
          <w:szCs w:val="22"/>
          <w:u w:val="single"/>
        </w:rPr>
        <w:t>По</w:t>
      </w:r>
      <w:r w:rsidRPr="005D66EB">
        <w:rPr>
          <w:b/>
          <w:szCs w:val="22"/>
          <w:u w:val="single"/>
        </w:rPr>
        <w:t xml:space="preserve"> 6 </w:t>
      </w:r>
      <w:r w:rsidRPr="00F0409D">
        <w:rPr>
          <w:b/>
          <w:szCs w:val="22"/>
          <w:u w:val="single"/>
        </w:rPr>
        <w:t>вопросу</w:t>
      </w:r>
      <w:r w:rsidRPr="005D66EB">
        <w:rPr>
          <w:b/>
          <w:szCs w:val="22"/>
          <w:u w:val="single"/>
        </w:rPr>
        <w:t xml:space="preserve"> </w:t>
      </w:r>
      <w:r w:rsidRPr="00F0409D">
        <w:rPr>
          <w:b/>
          <w:szCs w:val="22"/>
          <w:u w:val="single"/>
        </w:rPr>
        <w:t>повестки</w:t>
      </w:r>
      <w:r w:rsidRPr="005D66EB">
        <w:rPr>
          <w:b/>
          <w:szCs w:val="22"/>
          <w:u w:val="single"/>
        </w:rPr>
        <w:t xml:space="preserve"> </w:t>
      </w:r>
      <w:r w:rsidRPr="00F0409D">
        <w:rPr>
          <w:b/>
          <w:szCs w:val="22"/>
          <w:u w:val="single"/>
        </w:rPr>
        <w:t>дня</w:t>
      </w:r>
      <w:r w:rsidRPr="005D66EB">
        <w:rPr>
          <w:b/>
          <w:szCs w:val="22"/>
          <w:u w:val="single"/>
        </w:rPr>
        <w:t>:</w:t>
      </w:r>
    </w:p>
    <w:p w:rsidR="00970056" w:rsidRPr="005D66EB" w:rsidRDefault="00970056" w:rsidP="0018379E">
      <w:pPr>
        <w:keepLines/>
        <w:suppressAutoHyphens/>
        <w:ind w:left="284"/>
        <w:jc w:val="both"/>
        <w:rPr>
          <w:bCs/>
          <w:szCs w:val="22"/>
        </w:rPr>
      </w:pPr>
      <w:r w:rsidRPr="00F0409D">
        <w:rPr>
          <w:b/>
          <w:bCs/>
          <w:szCs w:val="22"/>
        </w:rPr>
        <w:t>СЛУШАЛИ</w:t>
      </w:r>
      <w:r w:rsidRPr="005D66EB">
        <w:rPr>
          <w:b/>
          <w:bCs/>
          <w:szCs w:val="22"/>
        </w:rPr>
        <w:t>: Грачев Г.Г.</w:t>
      </w:r>
      <w:r w:rsidRPr="005D66EB">
        <w:rPr>
          <w:szCs w:val="22"/>
        </w:rPr>
        <w:t xml:space="preserve"> предложил</w:t>
      </w:r>
      <w:r w:rsidRPr="005D66EB">
        <w:rPr>
          <w:bCs/>
          <w:szCs w:val="22"/>
        </w:rPr>
        <w:t>:</w:t>
      </w:r>
    </w:p>
    <w:p w:rsidR="00970056" w:rsidRPr="00A033F7" w:rsidRDefault="00970056" w:rsidP="00A033F7">
      <w:pPr>
        <w:pStyle w:val="BodyText"/>
        <w:numPr>
          <w:ilvl w:val="0"/>
          <w:numId w:val="15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>поручить подготовить документы для государственной регистрации Общества и оплатить госпошлину Грачеву Г.Г.;</w:t>
      </w:r>
    </w:p>
    <w:p w:rsidR="00970056" w:rsidRPr="00A033F7" w:rsidRDefault="00970056" w:rsidP="00A033F7">
      <w:pPr>
        <w:pStyle w:val="BodyText"/>
        <w:numPr>
          <w:ilvl w:val="0"/>
          <w:numId w:val="15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>оплатить расходы, связанные с нотариальным заверением подписи учредителя в заявлении по форме Р11001, каждому учредителю самостоятельно</w:t>
      </w:r>
      <w:r w:rsidRPr="00CF17C3">
        <w:rPr>
          <w:sz w:val="22"/>
          <w:szCs w:val="22"/>
        </w:rPr>
        <w:t>.</w:t>
      </w:r>
    </w:p>
    <w:p w:rsidR="00970056" w:rsidRPr="00F0409D" w:rsidRDefault="00970056" w:rsidP="0018379E">
      <w:pPr>
        <w:ind w:left="284"/>
        <w:jc w:val="both"/>
        <w:rPr>
          <w:b/>
          <w:bCs/>
          <w:szCs w:val="22"/>
        </w:rPr>
      </w:pPr>
      <w:r w:rsidRPr="00F0409D">
        <w:rPr>
          <w:b/>
          <w:szCs w:val="22"/>
        </w:rPr>
        <w:t xml:space="preserve">ГОЛОСОВАЛИ: </w:t>
      </w:r>
      <w:r w:rsidRPr="00F0409D">
        <w:rPr>
          <w:szCs w:val="22"/>
        </w:rPr>
        <w:t>«ЗА» - ЕДИНОГЛАСНО.</w:t>
      </w:r>
    </w:p>
    <w:p w:rsidR="00970056" w:rsidRPr="00F0409D" w:rsidRDefault="00970056" w:rsidP="0018379E">
      <w:pPr>
        <w:ind w:left="284"/>
        <w:jc w:val="both"/>
        <w:outlineLvl w:val="0"/>
        <w:rPr>
          <w:b/>
          <w:bCs/>
        </w:rPr>
      </w:pPr>
      <w:r w:rsidRPr="00F0409D">
        <w:rPr>
          <w:b/>
          <w:bCs/>
        </w:rPr>
        <w:t xml:space="preserve">ПОСТАНОВИЛИ: </w:t>
      </w:r>
    </w:p>
    <w:p w:rsidR="00970056" w:rsidRPr="00A033F7" w:rsidRDefault="00970056" w:rsidP="00A033F7">
      <w:pPr>
        <w:pStyle w:val="BodyText"/>
        <w:numPr>
          <w:ilvl w:val="0"/>
          <w:numId w:val="16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>поручить подготовить документы для государственной регистрации Общества и оплатить госпошлину Грачеву Г.Г.;</w:t>
      </w:r>
    </w:p>
    <w:p w:rsidR="00970056" w:rsidRPr="00A033F7" w:rsidRDefault="00970056" w:rsidP="00A033F7">
      <w:pPr>
        <w:pStyle w:val="BodyText"/>
        <w:numPr>
          <w:ilvl w:val="0"/>
          <w:numId w:val="16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>оплатить расходы, связанные с нотариальным заверением подписи учредителя в заявлении по форме Р11001, каждому учредителю самостоятельно</w:t>
      </w:r>
      <w:r w:rsidRPr="00CF17C3">
        <w:rPr>
          <w:sz w:val="22"/>
          <w:szCs w:val="22"/>
        </w:rPr>
        <w:t>.</w:t>
      </w:r>
    </w:p>
    <w:p w:rsidR="00970056" w:rsidRPr="00645F42" w:rsidRDefault="00970056" w:rsidP="00CF17C3">
      <w:pPr>
        <w:ind w:left="284"/>
        <w:jc w:val="both"/>
        <w:rPr>
          <w:szCs w:val="22"/>
        </w:rPr>
      </w:pPr>
    </w:p>
    <w:p w:rsidR="00970056" w:rsidRPr="005D66EB" w:rsidRDefault="00970056" w:rsidP="0018379E">
      <w:pPr>
        <w:ind w:left="284"/>
        <w:jc w:val="both"/>
        <w:outlineLvl w:val="0"/>
        <w:rPr>
          <w:b/>
          <w:szCs w:val="22"/>
          <w:u w:val="single"/>
        </w:rPr>
      </w:pPr>
      <w:r w:rsidRPr="00F0409D">
        <w:rPr>
          <w:b/>
          <w:szCs w:val="22"/>
          <w:u w:val="single"/>
        </w:rPr>
        <w:t>По</w:t>
      </w:r>
      <w:r w:rsidRPr="005D66EB">
        <w:rPr>
          <w:b/>
          <w:szCs w:val="22"/>
          <w:u w:val="single"/>
        </w:rPr>
        <w:t xml:space="preserve"> 7 </w:t>
      </w:r>
      <w:r w:rsidRPr="00F0409D">
        <w:rPr>
          <w:b/>
          <w:szCs w:val="22"/>
          <w:u w:val="single"/>
        </w:rPr>
        <w:t>вопросу</w:t>
      </w:r>
      <w:r w:rsidRPr="005D66EB">
        <w:rPr>
          <w:b/>
          <w:szCs w:val="22"/>
          <w:u w:val="single"/>
        </w:rPr>
        <w:t xml:space="preserve"> </w:t>
      </w:r>
      <w:r w:rsidRPr="00F0409D">
        <w:rPr>
          <w:b/>
          <w:szCs w:val="22"/>
          <w:u w:val="single"/>
        </w:rPr>
        <w:t>повестки</w:t>
      </w:r>
      <w:r w:rsidRPr="005D66EB">
        <w:rPr>
          <w:b/>
          <w:szCs w:val="22"/>
          <w:u w:val="single"/>
        </w:rPr>
        <w:t xml:space="preserve"> </w:t>
      </w:r>
      <w:r w:rsidRPr="00F0409D">
        <w:rPr>
          <w:b/>
          <w:szCs w:val="22"/>
          <w:u w:val="single"/>
        </w:rPr>
        <w:t>дня</w:t>
      </w:r>
      <w:r w:rsidRPr="005D66EB">
        <w:rPr>
          <w:b/>
          <w:szCs w:val="22"/>
          <w:u w:val="single"/>
        </w:rPr>
        <w:t>:</w:t>
      </w:r>
    </w:p>
    <w:p w:rsidR="00970056" w:rsidRPr="005D66EB" w:rsidRDefault="00970056" w:rsidP="0018379E">
      <w:pPr>
        <w:keepLines/>
        <w:suppressAutoHyphens/>
        <w:ind w:left="284"/>
        <w:jc w:val="both"/>
        <w:rPr>
          <w:bCs/>
          <w:szCs w:val="22"/>
        </w:rPr>
      </w:pPr>
      <w:r w:rsidRPr="00F0409D">
        <w:rPr>
          <w:b/>
          <w:bCs/>
          <w:szCs w:val="22"/>
        </w:rPr>
        <w:t>СЛУШАЛИ</w:t>
      </w:r>
      <w:r w:rsidRPr="005D66EB">
        <w:rPr>
          <w:b/>
          <w:bCs/>
          <w:szCs w:val="22"/>
        </w:rPr>
        <w:t>: Грачев Г.Г.</w:t>
      </w:r>
      <w:r w:rsidRPr="005D66EB">
        <w:rPr>
          <w:szCs w:val="22"/>
        </w:rPr>
        <w:t xml:space="preserve"> предложил</w:t>
      </w:r>
      <w:r w:rsidRPr="005D66EB">
        <w:rPr>
          <w:bCs/>
          <w:szCs w:val="22"/>
        </w:rPr>
        <w:t>:</w:t>
      </w:r>
    </w:p>
    <w:p w:rsidR="00970056" w:rsidRPr="00F0409D" w:rsidRDefault="00970056" w:rsidP="0018379E">
      <w:pPr>
        <w:keepLines/>
        <w:suppressAutoHyphens/>
        <w:ind w:left="284"/>
        <w:jc w:val="both"/>
      </w:pPr>
      <w:r w:rsidRPr="00F0409D">
        <w:t>определить, что в соответствии с пунктом 3 статьи 67.1 Гражданского кодекса Российской Федерации подтверждением принятия Общим собранием учредителей указанных в настоящем протоколе решений и состава учредителей общества, присутствовавших при их принятии, будет считаться подписание настоящего протокола всеми учредителями Общества.</w:t>
      </w:r>
      <w:r>
        <w:t xml:space="preserve"> </w:t>
      </w:r>
      <w:r w:rsidRPr="0092460C">
        <w:t>Нотариальное удостоверение принятия Общим собранием учредителей решений, указанных в настоящем протоколе, и состава учредителей общества, присутствовавших при их принятии, не требуется.</w:t>
      </w:r>
    </w:p>
    <w:p w:rsidR="00970056" w:rsidRPr="00F0409D" w:rsidRDefault="00970056" w:rsidP="0018379E">
      <w:pPr>
        <w:ind w:left="284"/>
        <w:jc w:val="both"/>
        <w:rPr>
          <w:b/>
          <w:bCs/>
          <w:szCs w:val="22"/>
        </w:rPr>
      </w:pPr>
      <w:r w:rsidRPr="00F0409D">
        <w:rPr>
          <w:b/>
          <w:szCs w:val="22"/>
        </w:rPr>
        <w:t xml:space="preserve">ГОЛОСОВАЛИ: </w:t>
      </w:r>
      <w:r w:rsidRPr="00F0409D">
        <w:rPr>
          <w:szCs w:val="22"/>
        </w:rPr>
        <w:t>«ЗА» - ЕДИНОГЛАСНО.</w:t>
      </w:r>
    </w:p>
    <w:p w:rsidR="00970056" w:rsidRPr="00F0409D" w:rsidRDefault="00970056" w:rsidP="0018379E">
      <w:pPr>
        <w:ind w:left="284"/>
        <w:jc w:val="both"/>
        <w:outlineLvl w:val="0"/>
        <w:rPr>
          <w:b/>
          <w:bCs/>
        </w:rPr>
      </w:pPr>
      <w:r w:rsidRPr="00F0409D">
        <w:rPr>
          <w:b/>
          <w:bCs/>
        </w:rPr>
        <w:t xml:space="preserve">ПОСТАНОВИЛИ: </w:t>
      </w:r>
    </w:p>
    <w:p w:rsidR="00970056" w:rsidRDefault="00970056" w:rsidP="0018379E">
      <w:pPr>
        <w:keepLines/>
        <w:suppressAutoHyphens/>
        <w:ind w:left="284"/>
        <w:jc w:val="both"/>
        <w:rPr>
          <w:color w:val="FF0000"/>
        </w:rPr>
      </w:pPr>
      <w:r w:rsidRPr="00F0409D">
        <w:rPr>
          <w:bCs/>
          <w:szCs w:val="22"/>
        </w:rPr>
        <w:t>Определить, что в соответствии с пунктом 3 статьи 67.1 Гражданского кодекса Российской Федерации подтверждением принятия Общим собранием учредителей указанных в настоящем протоколе решений и состава учредителей общества, присутствовавших при их принятии, будет считаться подписание настоящего протокола всеми учредителями Общества.</w:t>
      </w:r>
      <w:r>
        <w:rPr>
          <w:bCs/>
          <w:szCs w:val="22"/>
        </w:rPr>
        <w:t xml:space="preserve"> </w:t>
      </w:r>
      <w:r w:rsidRPr="0092460C">
        <w:rPr>
          <w:bCs/>
          <w:szCs w:val="22"/>
        </w:rPr>
        <w:t>Нотариальное удостоверение принятия Общим собранием учредителей решений, указанных в настоящем протоколе, и состава учредителей общества, присутствовавших при их принятии, не требуется.</w:t>
      </w:r>
    </w:p>
    <w:p w:rsidR="00970056" w:rsidRPr="00F0409D" w:rsidRDefault="00970056" w:rsidP="00D84098">
      <w:pPr>
        <w:jc w:val="both"/>
        <w:outlineLvl w:val="0"/>
      </w:pPr>
    </w:p>
    <w:p w:rsidR="00970056" w:rsidRPr="00D84098" w:rsidRDefault="00970056" w:rsidP="00527753">
      <w:pPr>
        <w:ind w:firstLine="709"/>
        <w:jc w:val="both"/>
        <w:outlineLvl w:val="0"/>
        <w:rPr>
          <w:b/>
          <w:bCs/>
        </w:rPr>
      </w:pPr>
    </w:p>
    <w:tbl>
      <w:tblPr>
        <w:tblW w:w="0" w:type="auto"/>
        <w:tblLook w:val="00A0"/>
      </w:tblPr>
      <w:tblGrid>
        <w:gridCol w:w="9905"/>
      </w:tblGrid>
      <w:tr w:rsidR="00970056">
        <w:trPr>
          <w:cantSplit/>
        </w:trPr>
        <w:tc>
          <w:tcPr>
            <w:tcW w:w="11207" w:type="dxa"/>
          </w:tcPr>
          <w:p w:rsidR="00970056" w:rsidRPr="00D84098" w:rsidRDefault="00970056" w:rsidP="000841A2">
            <w:pPr>
              <w:ind w:left="179"/>
              <w:jc w:val="both"/>
              <w:outlineLvl w:val="0"/>
              <w:rPr>
                <w:b/>
                <w:bCs/>
              </w:rPr>
            </w:pPr>
            <w:r w:rsidRPr="00D84098">
              <w:rPr>
                <w:b/>
                <w:bCs/>
              </w:rPr>
              <w:t>ПОДПИСИ УЧРЕДИТЕЛЕЙ:</w:t>
            </w:r>
          </w:p>
          <w:p w:rsidR="00970056" w:rsidRPr="00D84098" w:rsidRDefault="00970056" w:rsidP="000841A2">
            <w:pPr>
              <w:ind w:left="179"/>
              <w:jc w:val="both"/>
              <w:outlineLvl w:val="0"/>
              <w:rPr>
                <w:b/>
                <w:bCs/>
              </w:rPr>
            </w:pPr>
          </w:p>
          <w:p w:rsidR="00970056" w:rsidRPr="002D6048" w:rsidRDefault="00970056" w:rsidP="000841A2">
            <w:pPr>
              <w:ind w:left="179"/>
              <w:outlineLvl w:val="0"/>
            </w:pPr>
            <w:r w:rsidRPr="002D6048">
              <w:t>_______________</w:t>
            </w:r>
            <w:r w:rsidRPr="002D6048">
              <w:tab/>
              <w:t>Грачев Геннадий Геннадьевич</w:t>
            </w:r>
            <w:r w:rsidRPr="002D6048">
              <w:br/>
            </w:r>
            <w:r w:rsidRPr="002D6048">
              <w:br/>
              <w:t>_______________</w:t>
            </w:r>
            <w:r w:rsidRPr="002D6048">
              <w:tab/>
              <w:t>Иванов Иван Иванович</w:t>
            </w:r>
            <w:r w:rsidRPr="002D6048">
              <w:br/>
            </w:r>
            <w:r w:rsidRPr="002D6048">
              <w:tab/>
            </w:r>
            <w:r w:rsidRPr="002D6048">
              <w:tab/>
            </w:r>
            <w:r w:rsidRPr="002D6048">
              <w:tab/>
              <w:t>директор</w:t>
            </w:r>
            <w:r w:rsidRPr="002D6048">
              <w:br/>
            </w:r>
            <w:r w:rsidRPr="002D6048">
              <w:tab/>
            </w:r>
            <w:r w:rsidRPr="002D6048">
              <w:tab/>
            </w:r>
            <w:r w:rsidRPr="002D6048">
              <w:tab/>
              <w:t>Общество с ограниченной ответственностью "ромашка"</w:t>
            </w:r>
            <w:r w:rsidRPr="002D6048">
              <w:br/>
            </w:r>
            <w:r w:rsidRPr="002D6048">
              <w:tab/>
            </w:r>
            <w:r w:rsidRPr="002D6048">
              <w:tab/>
            </w:r>
            <w:r w:rsidRPr="002D6048">
              <w:tab/>
            </w:r>
            <w:r w:rsidRPr="002D6048">
              <w:br/>
            </w:r>
            <w:r w:rsidRPr="002D6048">
              <w:tab/>
            </w:r>
            <w:r w:rsidRPr="002D6048">
              <w:tab/>
            </w:r>
            <w:r w:rsidRPr="002D6048">
              <w:tab/>
              <w:t>М.П.</w:t>
            </w:r>
            <w:r w:rsidRPr="002D6048">
              <w:br/>
            </w:r>
          </w:p>
        </w:tc>
      </w:tr>
    </w:tbl>
    <w:p w:rsidR="00970056" w:rsidRPr="00F0409D" w:rsidRDefault="00970056" w:rsidP="00FB25FC">
      <w:pPr>
        <w:jc w:val="both"/>
        <w:outlineLvl w:val="0"/>
      </w:pPr>
    </w:p>
    <w:sectPr w:rsidR="00970056" w:rsidRPr="00F0409D" w:rsidSect="000841A2">
      <w:footerReference w:type="even" r:id="rId7"/>
      <w:footerReference w:type="default" r:id="rId8"/>
      <w:pgSz w:w="12240" w:h="15840"/>
      <w:pgMar w:top="1134" w:right="850" w:bottom="1134" w:left="1701" w:header="720" w:footer="401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056" w:rsidRDefault="00970056" w:rsidP="008439CA">
      <w:r>
        <w:separator/>
      </w:r>
    </w:p>
  </w:endnote>
  <w:endnote w:type="continuationSeparator" w:id="0">
    <w:p w:rsidR="00970056" w:rsidRDefault="00970056" w:rsidP="00843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056" w:rsidRDefault="009700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0056" w:rsidRDefault="0097005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056" w:rsidRPr="00CF2859" w:rsidRDefault="00970056">
    <w:pPr>
      <w:pStyle w:val="Footer"/>
      <w:jc w:val="right"/>
      <w:rPr>
        <w:sz w:val="20"/>
      </w:rPr>
    </w:pPr>
    <w:r w:rsidRPr="00CF2859">
      <w:rPr>
        <w:sz w:val="20"/>
      </w:rPr>
      <w:t xml:space="preserve">Страница </w:t>
    </w:r>
    <w:r w:rsidRPr="00CF2859">
      <w:rPr>
        <w:sz w:val="20"/>
      </w:rPr>
      <w:fldChar w:fldCharType="begin"/>
    </w:r>
    <w:r w:rsidRPr="00CF2859">
      <w:rPr>
        <w:sz w:val="20"/>
      </w:rPr>
      <w:instrText>PAGE</w:instrText>
    </w:r>
    <w:r w:rsidRPr="00CF2859">
      <w:rPr>
        <w:sz w:val="20"/>
      </w:rPr>
      <w:fldChar w:fldCharType="separate"/>
    </w:r>
    <w:r>
      <w:rPr>
        <w:noProof/>
        <w:sz w:val="20"/>
      </w:rPr>
      <w:t>1</w:t>
    </w:r>
    <w:r w:rsidRPr="00CF2859">
      <w:rPr>
        <w:sz w:val="20"/>
      </w:rPr>
      <w:fldChar w:fldCharType="end"/>
    </w:r>
    <w:r w:rsidRPr="00CF2859">
      <w:rPr>
        <w:sz w:val="20"/>
      </w:rPr>
      <w:t xml:space="preserve"> из </w:t>
    </w:r>
    <w:r w:rsidRPr="00CF2859">
      <w:rPr>
        <w:sz w:val="20"/>
      </w:rPr>
      <w:fldChar w:fldCharType="begin"/>
    </w:r>
    <w:r w:rsidRPr="00CF2859">
      <w:rPr>
        <w:sz w:val="20"/>
      </w:rPr>
      <w:instrText>NUMPAGES</w:instrText>
    </w:r>
    <w:r w:rsidRPr="00CF2859">
      <w:rPr>
        <w:sz w:val="20"/>
      </w:rPr>
      <w:fldChar w:fldCharType="separate"/>
    </w:r>
    <w:r>
      <w:rPr>
        <w:noProof/>
        <w:sz w:val="20"/>
      </w:rPr>
      <w:t>3</w:t>
    </w:r>
    <w:r w:rsidRPr="00CF2859">
      <w:rPr>
        <w:sz w:val="20"/>
      </w:rPr>
      <w:fldChar w:fldCharType="end"/>
    </w:r>
  </w:p>
  <w:p w:rsidR="00970056" w:rsidRPr="00CF2859" w:rsidRDefault="00970056">
    <w:pPr>
      <w:pStyle w:val="Footer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056" w:rsidRDefault="00970056" w:rsidP="008439CA">
      <w:r>
        <w:separator/>
      </w:r>
    </w:p>
  </w:footnote>
  <w:footnote w:type="continuationSeparator" w:id="0">
    <w:p w:rsidR="00970056" w:rsidRDefault="00970056" w:rsidP="008439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3E87C8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17E4A"/>
    <w:multiLevelType w:val="hybridMultilevel"/>
    <w:tmpl w:val="7E9235F8"/>
    <w:lvl w:ilvl="0" w:tplc="0C32337A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2C3EB0A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3C066B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28AB96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FFED94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DCC491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DF6289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9B058B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3D4B58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5385D45"/>
    <w:multiLevelType w:val="hybridMultilevel"/>
    <w:tmpl w:val="0A4C560A"/>
    <w:lvl w:ilvl="0" w:tplc="4D9EFEEC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5D200806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48041888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7ECE443C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304671C4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E410F76C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7F3A376A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45F410A0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B4E16AA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">
    <w:nsid w:val="0BFB3F58"/>
    <w:multiLevelType w:val="hybridMultilevel"/>
    <w:tmpl w:val="FD66BDB8"/>
    <w:lvl w:ilvl="0" w:tplc="F45C18EE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A90EEC8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A1B2A106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374D47C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4BB4CDB6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39AE12C8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5E43D0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80B04DFC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30E2C634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>
    <w:nsid w:val="12103068"/>
    <w:multiLevelType w:val="multilevel"/>
    <w:tmpl w:val="1FFED872"/>
    <w:lvl w:ilvl="0">
      <w:start w:val="5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2">
      <w:start w:val="1"/>
      <w:numFmt w:val="decimal"/>
      <w:lvlText w:val="4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>
    <w:nsid w:val="1EC80E75"/>
    <w:multiLevelType w:val="multilevel"/>
    <w:tmpl w:val="47FA9AB4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Restart w:val="0"/>
      <w:lvlText w:val="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22890C70"/>
    <w:multiLevelType w:val="hybridMultilevel"/>
    <w:tmpl w:val="F6F6F5E4"/>
    <w:lvl w:ilvl="0" w:tplc="39BEAEC0">
      <w:start w:val="1"/>
      <w:numFmt w:val="decimal"/>
      <w:lvlText w:val="%1)"/>
      <w:lvlJc w:val="left"/>
      <w:pPr>
        <w:tabs>
          <w:tab w:val="num" w:pos="1320"/>
        </w:tabs>
        <w:ind w:left="1320" w:hanging="780"/>
      </w:pPr>
      <w:rPr>
        <w:rFonts w:cs="Times New Roman" w:hint="default"/>
      </w:rPr>
    </w:lvl>
    <w:lvl w:ilvl="1" w:tplc="A3D6E5BE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5ED0A88A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5FF0D850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EC201438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22CE9B86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CBB456CA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D8AAAE06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AA4EE142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7">
    <w:nsid w:val="25B9582B"/>
    <w:multiLevelType w:val="hybridMultilevel"/>
    <w:tmpl w:val="76F61630"/>
    <w:lvl w:ilvl="0" w:tplc="27461998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2118F2A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AB6151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E342644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420D6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B34B34C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77A046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7CE98D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6F4ED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8464B4E"/>
    <w:multiLevelType w:val="hybridMultilevel"/>
    <w:tmpl w:val="452AC71A"/>
    <w:lvl w:ilvl="0" w:tplc="00BC67A8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ED5A30BA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CE426A92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DD046B6E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4E0E8E2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A70ACA74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41441E62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215A0430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21C4BFC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28E76894"/>
    <w:multiLevelType w:val="multilevel"/>
    <w:tmpl w:val="8E446E90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52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10">
    <w:nsid w:val="325637D3"/>
    <w:multiLevelType w:val="hybridMultilevel"/>
    <w:tmpl w:val="C2E8B124"/>
    <w:lvl w:ilvl="0" w:tplc="8A021A78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B512095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F8E503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0F03FE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5A8115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0CE212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1EE2FF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513AA79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AAA2B2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5AD04AF"/>
    <w:multiLevelType w:val="hybridMultilevel"/>
    <w:tmpl w:val="CB8C5370"/>
    <w:lvl w:ilvl="0" w:tplc="CEECCBAE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86B0AFCA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3ECB23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07E5114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4D0E338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762AC5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D50BB6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3641CD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22C0F5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AB4670F"/>
    <w:multiLevelType w:val="hybridMultilevel"/>
    <w:tmpl w:val="7DD26F8C"/>
    <w:lvl w:ilvl="0" w:tplc="039E32CC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11C622A4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3620FBC0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91DC1826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F18441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94763E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90A7B9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5BEADC6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2EB8C39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601A15AC"/>
    <w:multiLevelType w:val="hybridMultilevel"/>
    <w:tmpl w:val="1890A4F0"/>
    <w:lvl w:ilvl="0" w:tplc="B726BE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7187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88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A51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87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873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63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48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A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B7C8C"/>
    <w:multiLevelType w:val="hybridMultilevel"/>
    <w:tmpl w:val="992253B4"/>
    <w:lvl w:ilvl="0" w:tplc="51B85016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D660A55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F76F40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304987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92307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3DA4DD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338BA9A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9456B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CA6077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84E3481"/>
    <w:multiLevelType w:val="hybridMultilevel"/>
    <w:tmpl w:val="F214A7E8"/>
    <w:lvl w:ilvl="0" w:tplc="48D69CF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</w:rPr>
    </w:lvl>
    <w:lvl w:ilvl="1" w:tplc="1DF6F144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40B4A3A4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4156E768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A6027AE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8AB24254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9D826DA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096E93E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9754FCFE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687930EF"/>
    <w:multiLevelType w:val="hybridMultilevel"/>
    <w:tmpl w:val="EE9ED144"/>
    <w:lvl w:ilvl="0" w:tplc="448034E4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591030A8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F2E284AA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F1F4DA10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1DDAAF8A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F7728B64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1FDEEFA4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152CC142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961C55FE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7">
    <w:nsid w:val="77AF43C8"/>
    <w:multiLevelType w:val="hybridMultilevel"/>
    <w:tmpl w:val="360A7642"/>
    <w:lvl w:ilvl="0" w:tplc="5E6EF6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F13AF8A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DFE0236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682485C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195422D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2F38D08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A44EC60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D2C0B6E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A798137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9"/>
  </w:num>
  <w:num w:numId="6">
    <w:abstractNumId w:val="5"/>
  </w:num>
  <w:num w:numId="7">
    <w:abstractNumId w:val="17"/>
  </w:num>
  <w:num w:numId="8">
    <w:abstractNumId w:val="0"/>
  </w:num>
  <w:num w:numId="9">
    <w:abstractNumId w:val="13"/>
  </w:num>
  <w:num w:numId="10">
    <w:abstractNumId w:val="8"/>
  </w:num>
  <w:num w:numId="11">
    <w:abstractNumId w:val="15"/>
  </w:num>
  <w:num w:numId="12">
    <w:abstractNumId w:val="2"/>
  </w:num>
  <w:num w:numId="13">
    <w:abstractNumId w:val="11"/>
  </w:num>
  <w:num w:numId="14">
    <w:abstractNumId w:val="16"/>
  </w:num>
  <w:num w:numId="15">
    <w:abstractNumId w:val="7"/>
  </w:num>
  <w:num w:numId="16">
    <w:abstractNumId w:val="1"/>
  </w:num>
  <w:num w:numId="17">
    <w:abstractNumId w:val="10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4E39"/>
    <w:rsid w:val="00010D18"/>
    <w:rsid w:val="00013082"/>
    <w:rsid w:val="00013D13"/>
    <w:rsid w:val="000156A9"/>
    <w:rsid w:val="0002061C"/>
    <w:rsid w:val="00030232"/>
    <w:rsid w:val="00040CB9"/>
    <w:rsid w:val="00043908"/>
    <w:rsid w:val="00046876"/>
    <w:rsid w:val="00057C84"/>
    <w:rsid w:val="000608E8"/>
    <w:rsid w:val="0006464F"/>
    <w:rsid w:val="00071212"/>
    <w:rsid w:val="0007154D"/>
    <w:rsid w:val="0007298C"/>
    <w:rsid w:val="000841A2"/>
    <w:rsid w:val="00090788"/>
    <w:rsid w:val="00090E13"/>
    <w:rsid w:val="00097582"/>
    <w:rsid w:val="000A1921"/>
    <w:rsid w:val="000A3A31"/>
    <w:rsid w:val="000A5B49"/>
    <w:rsid w:val="000B3FDD"/>
    <w:rsid w:val="000B5B2D"/>
    <w:rsid w:val="000C0722"/>
    <w:rsid w:val="000C48D7"/>
    <w:rsid w:val="000D51C6"/>
    <w:rsid w:val="000E4C55"/>
    <w:rsid w:val="000E5AC3"/>
    <w:rsid w:val="001012B9"/>
    <w:rsid w:val="00120595"/>
    <w:rsid w:val="00121CE3"/>
    <w:rsid w:val="00122DE9"/>
    <w:rsid w:val="001241CB"/>
    <w:rsid w:val="00137252"/>
    <w:rsid w:val="00146F78"/>
    <w:rsid w:val="0015073D"/>
    <w:rsid w:val="001548F9"/>
    <w:rsid w:val="00154A95"/>
    <w:rsid w:val="00154DEC"/>
    <w:rsid w:val="001619B7"/>
    <w:rsid w:val="00161F3D"/>
    <w:rsid w:val="001660F6"/>
    <w:rsid w:val="00170379"/>
    <w:rsid w:val="00172C04"/>
    <w:rsid w:val="00180726"/>
    <w:rsid w:val="0018379E"/>
    <w:rsid w:val="001B0DC7"/>
    <w:rsid w:val="001B4BD8"/>
    <w:rsid w:val="001B5F88"/>
    <w:rsid w:val="001B75B6"/>
    <w:rsid w:val="001B7EA9"/>
    <w:rsid w:val="001C1E8F"/>
    <w:rsid w:val="001C2D48"/>
    <w:rsid w:val="001C5BE4"/>
    <w:rsid w:val="001D35AD"/>
    <w:rsid w:val="001D55EC"/>
    <w:rsid w:val="001E0279"/>
    <w:rsid w:val="001E2AFE"/>
    <w:rsid w:val="001E560D"/>
    <w:rsid w:val="00202183"/>
    <w:rsid w:val="00204AA4"/>
    <w:rsid w:val="0021082D"/>
    <w:rsid w:val="002141A4"/>
    <w:rsid w:val="00221452"/>
    <w:rsid w:val="00223DCE"/>
    <w:rsid w:val="00227BFE"/>
    <w:rsid w:val="00231D47"/>
    <w:rsid w:val="002427EF"/>
    <w:rsid w:val="00242D39"/>
    <w:rsid w:val="00261CBE"/>
    <w:rsid w:val="00277B5F"/>
    <w:rsid w:val="00281EA9"/>
    <w:rsid w:val="002852F5"/>
    <w:rsid w:val="002913E8"/>
    <w:rsid w:val="002A0804"/>
    <w:rsid w:val="002A595A"/>
    <w:rsid w:val="002B15E5"/>
    <w:rsid w:val="002B74E7"/>
    <w:rsid w:val="002C5A1B"/>
    <w:rsid w:val="002D445A"/>
    <w:rsid w:val="002D6048"/>
    <w:rsid w:val="002E1603"/>
    <w:rsid w:val="002F061F"/>
    <w:rsid w:val="002F382D"/>
    <w:rsid w:val="00316F22"/>
    <w:rsid w:val="003219F1"/>
    <w:rsid w:val="00325247"/>
    <w:rsid w:val="00345E98"/>
    <w:rsid w:val="003677A7"/>
    <w:rsid w:val="003822B4"/>
    <w:rsid w:val="00387470"/>
    <w:rsid w:val="003922D2"/>
    <w:rsid w:val="00394237"/>
    <w:rsid w:val="00395E09"/>
    <w:rsid w:val="003B56E0"/>
    <w:rsid w:val="003B681B"/>
    <w:rsid w:val="003D2CDC"/>
    <w:rsid w:val="003D49DB"/>
    <w:rsid w:val="003D6F0A"/>
    <w:rsid w:val="003E17D1"/>
    <w:rsid w:val="003F649C"/>
    <w:rsid w:val="00402EFC"/>
    <w:rsid w:val="00403CA4"/>
    <w:rsid w:val="004106A1"/>
    <w:rsid w:val="00417F0A"/>
    <w:rsid w:val="00432553"/>
    <w:rsid w:val="004358F0"/>
    <w:rsid w:val="004475B8"/>
    <w:rsid w:val="0045323D"/>
    <w:rsid w:val="00455433"/>
    <w:rsid w:val="00460FF5"/>
    <w:rsid w:val="004632F1"/>
    <w:rsid w:val="00473EEF"/>
    <w:rsid w:val="0047444F"/>
    <w:rsid w:val="00485D39"/>
    <w:rsid w:val="004B787C"/>
    <w:rsid w:val="004C01A7"/>
    <w:rsid w:val="004C1E58"/>
    <w:rsid w:val="004C7E1F"/>
    <w:rsid w:val="004D1F17"/>
    <w:rsid w:val="004F02BD"/>
    <w:rsid w:val="004F0D8F"/>
    <w:rsid w:val="004F738F"/>
    <w:rsid w:val="004F7556"/>
    <w:rsid w:val="00505688"/>
    <w:rsid w:val="00506B09"/>
    <w:rsid w:val="00507401"/>
    <w:rsid w:val="00527753"/>
    <w:rsid w:val="0053100D"/>
    <w:rsid w:val="00540628"/>
    <w:rsid w:val="0054352F"/>
    <w:rsid w:val="0055120F"/>
    <w:rsid w:val="0056142D"/>
    <w:rsid w:val="0056152B"/>
    <w:rsid w:val="00570F0B"/>
    <w:rsid w:val="005838EE"/>
    <w:rsid w:val="00585D08"/>
    <w:rsid w:val="00586465"/>
    <w:rsid w:val="005868ED"/>
    <w:rsid w:val="005A676C"/>
    <w:rsid w:val="005B364E"/>
    <w:rsid w:val="005B425F"/>
    <w:rsid w:val="005C1D4C"/>
    <w:rsid w:val="005C543E"/>
    <w:rsid w:val="005D66EB"/>
    <w:rsid w:val="005E1038"/>
    <w:rsid w:val="005E1805"/>
    <w:rsid w:val="005E3641"/>
    <w:rsid w:val="005E4E39"/>
    <w:rsid w:val="005F2DC7"/>
    <w:rsid w:val="006015D2"/>
    <w:rsid w:val="006076F6"/>
    <w:rsid w:val="00607BD2"/>
    <w:rsid w:val="00617C3E"/>
    <w:rsid w:val="006227D5"/>
    <w:rsid w:val="00622EED"/>
    <w:rsid w:val="0062487C"/>
    <w:rsid w:val="00625420"/>
    <w:rsid w:val="0062668F"/>
    <w:rsid w:val="0063285B"/>
    <w:rsid w:val="00632E02"/>
    <w:rsid w:val="00635E48"/>
    <w:rsid w:val="00645F42"/>
    <w:rsid w:val="00654FCC"/>
    <w:rsid w:val="0066346C"/>
    <w:rsid w:val="00664D11"/>
    <w:rsid w:val="00677B6A"/>
    <w:rsid w:val="00677C78"/>
    <w:rsid w:val="00686E61"/>
    <w:rsid w:val="00695D8B"/>
    <w:rsid w:val="006A0037"/>
    <w:rsid w:val="006A164B"/>
    <w:rsid w:val="006A59DB"/>
    <w:rsid w:val="006B0142"/>
    <w:rsid w:val="006B038E"/>
    <w:rsid w:val="006C00B8"/>
    <w:rsid w:val="006D5EFA"/>
    <w:rsid w:val="00703E5C"/>
    <w:rsid w:val="007042CC"/>
    <w:rsid w:val="00705D99"/>
    <w:rsid w:val="00707C4A"/>
    <w:rsid w:val="0071257D"/>
    <w:rsid w:val="00740F9F"/>
    <w:rsid w:val="00741D93"/>
    <w:rsid w:val="007420B3"/>
    <w:rsid w:val="007452CD"/>
    <w:rsid w:val="00765D47"/>
    <w:rsid w:val="00772D10"/>
    <w:rsid w:val="00784FC5"/>
    <w:rsid w:val="00790913"/>
    <w:rsid w:val="0079543F"/>
    <w:rsid w:val="007966B2"/>
    <w:rsid w:val="007C20D3"/>
    <w:rsid w:val="007F24BF"/>
    <w:rsid w:val="007F6773"/>
    <w:rsid w:val="00804398"/>
    <w:rsid w:val="00806CC7"/>
    <w:rsid w:val="00807E28"/>
    <w:rsid w:val="00812B69"/>
    <w:rsid w:val="00826F58"/>
    <w:rsid w:val="0083338C"/>
    <w:rsid w:val="00843766"/>
    <w:rsid w:val="008439CA"/>
    <w:rsid w:val="0085311D"/>
    <w:rsid w:val="008535C6"/>
    <w:rsid w:val="008557F5"/>
    <w:rsid w:val="00860F4F"/>
    <w:rsid w:val="00863FAA"/>
    <w:rsid w:val="0086796D"/>
    <w:rsid w:val="00875910"/>
    <w:rsid w:val="00875934"/>
    <w:rsid w:val="00876708"/>
    <w:rsid w:val="008771F0"/>
    <w:rsid w:val="00896E40"/>
    <w:rsid w:val="008C5977"/>
    <w:rsid w:val="008D2800"/>
    <w:rsid w:val="008E2DBE"/>
    <w:rsid w:val="008E7B7A"/>
    <w:rsid w:val="008F1583"/>
    <w:rsid w:val="008F3E6E"/>
    <w:rsid w:val="008F798F"/>
    <w:rsid w:val="00916328"/>
    <w:rsid w:val="009163B3"/>
    <w:rsid w:val="009221DB"/>
    <w:rsid w:val="0092460C"/>
    <w:rsid w:val="00925C12"/>
    <w:rsid w:val="00927E90"/>
    <w:rsid w:val="00932F58"/>
    <w:rsid w:val="00940C70"/>
    <w:rsid w:val="00942089"/>
    <w:rsid w:val="009534D7"/>
    <w:rsid w:val="00953A94"/>
    <w:rsid w:val="009635C0"/>
    <w:rsid w:val="009678A9"/>
    <w:rsid w:val="00970056"/>
    <w:rsid w:val="009704BD"/>
    <w:rsid w:val="009707F6"/>
    <w:rsid w:val="00972001"/>
    <w:rsid w:val="00986F83"/>
    <w:rsid w:val="0099557E"/>
    <w:rsid w:val="00996459"/>
    <w:rsid w:val="009A0AD6"/>
    <w:rsid w:val="009A4BCC"/>
    <w:rsid w:val="009B2DD6"/>
    <w:rsid w:val="009C504C"/>
    <w:rsid w:val="009C6D69"/>
    <w:rsid w:val="009D20B4"/>
    <w:rsid w:val="009D6F81"/>
    <w:rsid w:val="009F4A87"/>
    <w:rsid w:val="00A033F7"/>
    <w:rsid w:val="00A079ED"/>
    <w:rsid w:val="00A17133"/>
    <w:rsid w:val="00A173E9"/>
    <w:rsid w:val="00A3479C"/>
    <w:rsid w:val="00A371C8"/>
    <w:rsid w:val="00A53603"/>
    <w:rsid w:val="00A65F32"/>
    <w:rsid w:val="00A6682C"/>
    <w:rsid w:val="00A67890"/>
    <w:rsid w:val="00A73B0C"/>
    <w:rsid w:val="00AA25D6"/>
    <w:rsid w:val="00AB7557"/>
    <w:rsid w:val="00AC4B5E"/>
    <w:rsid w:val="00AC5891"/>
    <w:rsid w:val="00AE0158"/>
    <w:rsid w:val="00AF0E76"/>
    <w:rsid w:val="00B01A06"/>
    <w:rsid w:val="00B12264"/>
    <w:rsid w:val="00B16E7D"/>
    <w:rsid w:val="00B17E09"/>
    <w:rsid w:val="00B20495"/>
    <w:rsid w:val="00B22E32"/>
    <w:rsid w:val="00B40678"/>
    <w:rsid w:val="00B43AB3"/>
    <w:rsid w:val="00B4718D"/>
    <w:rsid w:val="00B54974"/>
    <w:rsid w:val="00B74E52"/>
    <w:rsid w:val="00B82D5D"/>
    <w:rsid w:val="00B82EE8"/>
    <w:rsid w:val="00B83F5F"/>
    <w:rsid w:val="00B85E4A"/>
    <w:rsid w:val="00B863DC"/>
    <w:rsid w:val="00B913CF"/>
    <w:rsid w:val="00B95539"/>
    <w:rsid w:val="00BA59BF"/>
    <w:rsid w:val="00BB1464"/>
    <w:rsid w:val="00BC72AB"/>
    <w:rsid w:val="00BD4557"/>
    <w:rsid w:val="00BF0BC3"/>
    <w:rsid w:val="00C000C2"/>
    <w:rsid w:val="00C0145A"/>
    <w:rsid w:val="00C075C3"/>
    <w:rsid w:val="00C20A79"/>
    <w:rsid w:val="00C21C61"/>
    <w:rsid w:val="00C446B8"/>
    <w:rsid w:val="00C51216"/>
    <w:rsid w:val="00C53592"/>
    <w:rsid w:val="00C54B18"/>
    <w:rsid w:val="00C57587"/>
    <w:rsid w:val="00C743D8"/>
    <w:rsid w:val="00C80CB0"/>
    <w:rsid w:val="00C86898"/>
    <w:rsid w:val="00C90EAC"/>
    <w:rsid w:val="00CA7BD1"/>
    <w:rsid w:val="00CB4809"/>
    <w:rsid w:val="00CC2D4B"/>
    <w:rsid w:val="00CE3309"/>
    <w:rsid w:val="00CE3D42"/>
    <w:rsid w:val="00CF17C3"/>
    <w:rsid w:val="00CF2859"/>
    <w:rsid w:val="00D15079"/>
    <w:rsid w:val="00D159D4"/>
    <w:rsid w:val="00D167CB"/>
    <w:rsid w:val="00D43888"/>
    <w:rsid w:val="00D51C7B"/>
    <w:rsid w:val="00D52EE7"/>
    <w:rsid w:val="00D65CB5"/>
    <w:rsid w:val="00D6767A"/>
    <w:rsid w:val="00D84098"/>
    <w:rsid w:val="00D85410"/>
    <w:rsid w:val="00D87AB6"/>
    <w:rsid w:val="00D90B39"/>
    <w:rsid w:val="00D93E10"/>
    <w:rsid w:val="00DA1CCB"/>
    <w:rsid w:val="00DB56DC"/>
    <w:rsid w:val="00DB73D8"/>
    <w:rsid w:val="00DC4EFC"/>
    <w:rsid w:val="00DD6B3E"/>
    <w:rsid w:val="00DE08E2"/>
    <w:rsid w:val="00DE4E51"/>
    <w:rsid w:val="00E01C63"/>
    <w:rsid w:val="00E066ED"/>
    <w:rsid w:val="00E1332F"/>
    <w:rsid w:val="00E13A42"/>
    <w:rsid w:val="00E161CF"/>
    <w:rsid w:val="00E55B8C"/>
    <w:rsid w:val="00E56FBB"/>
    <w:rsid w:val="00E638CA"/>
    <w:rsid w:val="00E74644"/>
    <w:rsid w:val="00E75DEF"/>
    <w:rsid w:val="00E7784E"/>
    <w:rsid w:val="00E85AAF"/>
    <w:rsid w:val="00E86E3A"/>
    <w:rsid w:val="00EA6138"/>
    <w:rsid w:val="00EB6D44"/>
    <w:rsid w:val="00EC5EBF"/>
    <w:rsid w:val="00EC7215"/>
    <w:rsid w:val="00ED6A88"/>
    <w:rsid w:val="00EF1BAD"/>
    <w:rsid w:val="00EF31E5"/>
    <w:rsid w:val="00EF5C38"/>
    <w:rsid w:val="00F0409D"/>
    <w:rsid w:val="00F066C5"/>
    <w:rsid w:val="00F12978"/>
    <w:rsid w:val="00F1770E"/>
    <w:rsid w:val="00F34D41"/>
    <w:rsid w:val="00F713E7"/>
    <w:rsid w:val="00F72709"/>
    <w:rsid w:val="00F816AC"/>
    <w:rsid w:val="00F840DC"/>
    <w:rsid w:val="00F85FE5"/>
    <w:rsid w:val="00F8672C"/>
    <w:rsid w:val="00F872F7"/>
    <w:rsid w:val="00FA0C26"/>
    <w:rsid w:val="00FA538F"/>
    <w:rsid w:val="00FA5B70"/>
    <w:rsid w:val="00FA6B46"/>
    <w:rsid w:val="00FA75CC"/>
    <w:rsid w:val="00FB25FC"/>
    <w:rsid w:val="00FB6980"/>
    <w:rsid w:val="00FC371F"/>
    <w:rsid w:val="00FD39C5"/>
    <w:rsid w:val="00FE2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DEC"/>
    <w:rPr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39CA"/>
    <w:pPr>
      <w:keepNext/>
      <w:spacing w:before="60"/>
      <w:ind w:firstLine="539"/>
      <w:jc w:val="both"/>
      <w:outlineLvl w:val="0"/>
    </w:pPr>
    <w:rPr>
      <w:b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39CA"/>
    <w:pPr>
      <w:keepNext/>
      <w:keepLines/>
      <w:suppressAutoHyphens/>
      <w:ind w:right="-32"/>
      <w:outlineLvl w:val="1"/>
    </w:pPr>
    <w:rPr>
      <w:b/>
      <w:bCs/>
      <w:noProof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E2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E2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PageNumber">
    <w:name w:val="page number"/>
    <w:basedOn w:val="DefaultParagraphFont"/>
    <w:uiPriority w:val="99"/>
    <w:rsid w:val="008439C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439CA"/>
    <w:pPr>
      <w:tabs>
        <w:tab w:val="center" w:pos="4536"/>
        <w:tab w:val="right" w:pos="9072"/>
      </w:tabs>
    </w:pPr>
    <w:rPr>
      <w:sz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1770E"/>
    <w:rPr>
      <w:rFonts w:ascii="Times New Roman" w:hAnsi="Times New Roman"/>
      <w:sz w:val="24"/>
      <w:lang w:val="en-US"/>
    </w:rPr>
  </w:style>
  <w:style w:type="paragraph" w:styleId="Title">
    <w:name w:val="Title"/>
    <w:basedOn w:val="Normal"/>
    <w:link w:val="TitleChar"/>
    <w:uiPriority w:val="99"/>
    <w:qFormat/>
    <w:rsid w:val="008439CA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2B4E2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8439CA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B4E21"/>
    <w:rPr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8439C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4E21"/>
    <w:rPr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8439CA"/>
    <w:pPr>
      <w:ind w:firstLine="709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B4E21"/>
    <w:rPr>
      <w:sz w:val="16"/>
      <w:szCs w:val="16"/>
    </w:rPr>
  </w:style>
  <w:style w:type="paragraph" w:customStyle="1" w:styleId="21">
    <w:name w:val="Основной текст 21"/>
    <w:basedOn w:val="Normal"/>
    <w:uiPriority w:val="99"/>
    <w:rsid w:val="008439CA"/>
    <w:pPr>
      <w:widowControl w:val="0"/>
      <w:overflowPunct w:val="0"/>
      <w:autoSpaceDE w:val="0"/>
      <w:autoSpaceDN w:val="0"/>
      <w:adjustRightInd w:val="0"/>
      <w:spacing w:line="240" w:lineRule="atLeast"/>
      <w:ind w:firstLine="567"/>
      <w:jc w:val="both"/>
      <w:textAlignment w:val="baseline"/>
    </w:pPr>
  </w:style>
  <w:style w:type="paragraph" w:styleId="DocumentMap">
    <w:name w:val="Document Map"/>
    <w:basedOn w:val="Normal"/>
    <w:link w:val="DocumentMapChar"/>
    <w:uiPriority w:val="99"/>
    <w:semiHidden/>
    <w:rsid w:val="008439C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4E21"/>
    <w:rPr>
      <w:sz w:val="0"/>
      <w:szCs w:val="0"/>
    </w:rPr>
  </w:style>
  <w:style w:type="paragraph" w:styleId="BalloonText">
    <w:name w:val="Balloon Text"/>
    <w:basedOn w:val="Normal"/>
    <w:link w:val="BalloonTextChar"/>
    <w:uiPriority w:val="99"/>
    <w:semiHidden/>
    <w:rsid w:val="00210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21"/>
    <w:rPr>
      <w:sz w:val="0"/>
      <w:szCs w:val="0"/>
    </w:rPr>
  </w:style>
  <w:style w:type="paragraph" w:customStyle="1" w:styleId="ConsPlusNormal">
    <w:name w:val="ConsPlusNormal"/>
    <w:uiPriority w:val="99"/>
    <w:rsid w:val="00E55B8C"/>
    <w:pPr>
      <w:autoSpaceDE w:val="0"/>
      <w:autoSpaceDN w:val="0"/>
      <w:adjustRightInd w:val="0"/>
      <w:ind w:firstLine="720"/>
    </w:pPr>
    <w:rPr>
      <w:sz w:val="24"/>
      <w:szCs w:val="24"/>
    </w:rPr>
  </w:style>
  <w:style w:type="paragraph" w:customStyle="1" w:styleId="a">
    <w:name w:val="Знак Знак Знак Знак"/>
    <w:basedOn w:val="Normal"/>
    <w:uiPriority w:val="99"/>
    <w:rsid w:val="00242D39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table" w:styleId="TableGrid">
    <w:name w:val="Table Grid"/>
    <w:basedOn w:val="TableNormal"/>
    <w:uiPriority w:val="99"/>
    <w:rsid w:val="00FE271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rsid w:val="00FE271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FE271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FE271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2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E271A"/>
    <w:rPr>
      <w:b/>
    </w:rPr>
  </w:style>
  <w:style w:type="paragraph" w:styleId="Header">
    <w:name w:val="header"/>
    <w:basedOn w:val="Normal"/>
    <w:link w:val="HeaderChar"/>
    <w:uiPriority w:val="99"/>
    <w:rsid w:val="00F1770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1770E"/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semiHidden/>
    <w:rsid w:val="0083338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2059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rsid w:val="000841A2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0841A2"/>
    <w:rPr>
      <w:rFonts w:cs="Times New Roman"/>
    </w:rPr>
  </w:style>
  <w:style w:type="character" w:styleId="EndnoteReference">
    <w:name w:val="endnote reference"/>
    <w:basedOn w:val="DefaultParagraphFont"/>
    <w:uiPriority w:val="99"/>
    <w:semiHidden/>
    <w:rsid w:val="000841A2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1117</Words>
  <Characters>6372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2021-08-19T14:26:00Z</dcterms:created>
  <dcterms:modified xsi:type="dcterms:W3CDTF">2023-02-09T11:30:00Z</dcterms:modified>
</cp:coreProperties>
</file>